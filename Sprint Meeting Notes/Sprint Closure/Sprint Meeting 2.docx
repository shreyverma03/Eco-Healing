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81A" w14:textId="1AA107AB" w:rsidR="00D85460" w:rsidRPr="00D6302A" w:rsidRDefault="00D6302A">
      <w:pPr>
        <w:pStyle w:val="Heading1"/>
        <w:rPr>
          <w:color w:val="7C9163" w:themeColor="accent1" w:themeShade="BF"/>
        </w:rPr>
      </w:pPr>
      <w:r w:rsidRPr="00D6302A">
        <w:rPr>
          <w:color w:val="7C9163" w:themeColor="accent1" w:themeShade="BF"/>
        </w:rPr>
        <w:t xml:space="preserve">Sprint </w:t>
      </w:r>
      <w:r w:rsidR="00683747">
        <w:rPr>
          <w:color w:val="7C9163" w:themeColor="accent1" w:themeShade="BF"/>
        </w:rPr>
        <w:t xml:space="preserve">Closure </w:t>
      </w:r>
      <w:r w:rsidRPr="00D6302A">
        <w:rPr>
          <w:color w:val="7C9163" w:themeColor="accent1" w:themeShade="BF"/>
        </w:rPr>
        <w:t xml:space="preserve">Meeting </w:t>
      </w:r>
      <w:r w:rsidR="00D95764">
        <w:rPr>
          <w:color w:val="7C9163" w:themeColor="accent1" w:themeShade="BF"/>
        </w:rPr>
        <w:t>2</w:t>
      </w:r>
      <w:r w:rsidRPr="00D6302A">
        <w:rPr>
          <w:color w:val="7C9163" w:themeColor="accent1" w:themeShade="BF"/>
        </w:rPr>
        <w:t xml:space="preserve"> </w:t>
      </w:r>
    </w:p>
    <w:p w14:paraId="3ED37034" w14:textId="79D9BD51" w:rsidR="00D85460" w:rsidRPr="00D6302A" w:rsidRDefault="00D6302A">
      <w:pPr>
        <w:pBdr>
          <w:top w:val="single" w:sz="4" w:space="1" w:color="444D26" w:themeColor="text2"/>
        </w:pBdr>
        <w:spacing w:after="240"/>
        <w:jc w:val="right"/>
        <w:rPr>
          <w:color w:val="7C9163" w:themeColor="accent1" w:themeShade="BF"/>
        </w:rPr>
      </w:pPr>
      <w:r w:rsidRPr="00D6302A">
        <w:rPr>
          <w:rStyle w:val="IntenseEmphasis"/>
          <w:color w:val="7C9163" w:themeColor="accent1" w:themeShade="BF"/>
        </w:rPr>
        <w:t>1</w:t>
      </w:r>
      <w:r w:rsidR="00E65804">
        <w:rPr>
          <w:rStyle w:val="IntenseEmphasis"/>
          <w:color w:val="7C9163" w:themeColor="accent1" w:themeShade="BF"/>
        </w:rPr>
        <w:t>5</w:t>
      </w:r>
      <w:r w:rsidR="00E65804" w:rsidRPr="00E65804">
        <w:rPr>
          <w:rStyle w:val="IntenseEmphasis"/>
          <w:color w:val="7C9163" w:themeColor="accent1" w:themeShade="BF"/>
          <w:vertAlign w:val="superscript"/>
        </w:rPr>
        <w:t>th</w:t>
      </w:r>
      <w:r w:rsidRPr="00D6302A">
        <w:rPr>
          <w:rStyle w:val="IntenseEmphasis"/>
          <w:color w:val="7C9163" w:themeColor="accent1" w:themeShade="BF"/>
        </w:rPr>
        <w:t xml:space="preserve"> June 2022 – </w:t>
      </w:r>
      <w:r w:rsidR="00E65804">
        <w:rPr>
          <w:rStyle w:val="IntenseEmphasis"/>
          <w:color w:val="7C9163" w:themeColor="accent1" w:themeShade="BF"/>
        </w:rPr>
        <w:t>28</w:t>
      </w:r>
      <w:r w:rsidRPr="00D6302A">
        <w:rPr>
          <w:rStyle w:val="IntenseEmphasis"/>
          <w:color w:val="7C9163" w:themeColor="accent1" w:themeShade="BF"/>
          <w:vertAlign w:val="superscript"/>
        </w:rPr>
        <w:t>th</w:t>
      </w:r>
      <w:r w:rsidRPr="00D6302A">
        <w:rPr>
          <w:rStyle w:val="IntenseEmphasis"/>
          <w:color w:val="7C9163" w:themeColor="accent1" w:themeShade="BF"/>
        </w:rPr>
        <w:t xml:space="preserve"> June 2022</w:t>
      </w:r>
      <w:r w:rsidR="006463BE" w:rsidRPr="00D6302A">
        <w:rPr>
          <w:rStyle w:val="IntenseEmphasis"/>
          <w:color w:val="7C9163" w:themeColor="accent1" w:themeShade="BF"/>
        </w:rPr>
        <w:t xml:space="preserve"> </w:t>
      </w:r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676"/>
        <w:gridCol w:w="4674"/>
      </w:tblGrid>
      <w:tr w:rsidR="00D85460" w14:paraId="388AF458" w14:textId="77777777" w:rsidTr="00E92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2B3063F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50843DF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679D705249B84CB78B1D2AF01607146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7C4982EB" w14:textId="369B28DA" w:rsidR="00D85460" w:rsidRDefault="00D6302A">
                      <w:pPr>
                        <w:spacing w:after="0"/>
                      </w:pPr>
                      <w:r>
                        <w:t>Viraj Wickramasinghe</w:t>
                      </w:r>
                    </w:p>
                  </w:tc>
                </w:sdtContent>
              </w:sdt>
            </w:tr>
            <w:tr w:rsidR="00D85460" w14:paraId="1D08B076" w14:textId="77777777" w:rsidTr="00514786">
              <w:tc>
                <w:tcPr>
                  <w:tcW w:w="2400" w:type="dxa"/>
                </w:tcPr>
                <w:p w14:paraId="7A76BDA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5DFB77D59AA490BBAF0FE02B6339A51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3857D810" w14:textId="47EC3A39" w:rsidR="00D85460" w:rsidRDefault="00683747">
                      <w:pPr>
                        <w:spacing w:after="0"/>
                      </w:pPr>
                      <w:r>
                        <w:t>Sprint Closure</w:t>
                      </w:r>
                    </w:p>
                  </w:tc>
                </w:sdtContent>
              </w:sdt>
            </w:tr>
            <w:tr w:rsidR="00D85460" w14:paraId="5E7252D1" w14:textId="77777777" w:rsidTr="00514786">
              <w:tc>
                <w:tcPr>
                  <w:tcW w:w="2400" w:type="dxa"/>
                </w:tcPr>
                <w:p w14:paraId="4A688B8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52FC8A9175344F985313481E50EFED8"/>
                  </w:placeholder>
                  <w15:appearance w15:val="hidden"/>
                </w:sdtPr>
                <w:sdtContent>
                  <w:sdt>
                    <w:sdtPr>
                      <w:id w:val="284933151"/>
                      <w:placeholder>
                        <w:docPart w:val="3AA383273E3D4073A5B7C73F34188FD8"/>
                      </w:placeholder>
                      <w15:appearance w15:val="hidden"/>
                    </w:sdtPr>
                    <w:sdtContent>
                      <w:tc>
                        <w:tcPr>
                          <w:tcW w:w="2935" w:type="dxa"/>
                        </w:tcPr>
                        <w:p w14:paraId="27BED15B" w14:textId="233379BF" w:rsidR="00D85460" w:rsidRDefault="00D6302A">
                          <w:pPr>
                            <w:spacing w:after="0"/>
                          </w:pPr>
                          <w:r>
                            <w:t>Viraj Wickramasinghe</w:t>
                          </w:r>
                        </w:p>
                      </w:tc>
                    </w:sdtContent>
                  </w:sdt>
                </w:sdtContent>
              </w:sdt>
            </w:tr>
            <w:tr w:rsidR="00D85460" w14:paraId="29E67EA4" w14:textId="77777777" w:rsidTr="00514786">
              <w:tc>
                <w:tcPr>
                  <w:tcW w:w="2400" w:type="dxa"/>
                </w:tcPr>
                <w:p w14:paraId="62E0160F" w14:textId="57FF15A6" w:rsidR="00D85460" w:rsidRDefault="004457C2">
                  <w:pPr>
                    <w:pStyle w:val="Heading3"/>
                    <w:spacing w:after="0"/>
                    <w:outlineLvl w:val="2"/>
                  </w:pPr>
                  <w:r>
                    <w:t xml:space="preserve">Sprint Meeting Date       </w:t>
                  </w:r>
                </w:p>
              </w:tc>
              <w:tc>
                <w:tcPr>
                  <w:tcW w:w="2935" w:type="dxa"/>
                </w:tcPr>
                <w:p w14:paraId="49BB1A23" w14:textId="71C52670" w:rsidR="00D85460" w:rsidRDefault="004457C2" w:rsidP="00D6302A">
                  <w:pPr>
                    <w:spacing w:after="0"/>
                    <w:ind w:left="0"/>
                  </w:pPr>
                  <w:r>
                    <w:t xml:space="preserve"> </w:t>
                  </w:r>
                  <w:r w:rsidR="00E65804">
                    <w:t>29</w:t>
                  </w:r>
                  <w:r w:rsidR="00EF110A" w:rsidRPr="00EF110A">
                    <w:rPr>
                      <w:vertAlign w:val="superscript"/>
                    </w:rPr>
                    <w:t>t</w:t>
                  </w:r>
                  <w:r w:rsidRPr="004457C2">
                    <w:rPr>
                      <w:vertAlign w:val="superscript"/>
                    </w:rPr>
                    <w:t>h</w:t>
                  </w:r>
                  <w:r>
                    <w:t xml:space="preserve"> June 2022</w:t>
                  </w:r>
                </w:p>
              </w:tc>
            </w:tr>
          </w:tbl>
          <w:p w14:paraId="0A952FD3" w14:textId="77777777" w:rsidR="00D85460" w:rsidRDefault="00D85460">
            <w:pPr>
              <w:spacing w:after="0"/>
            </w:pPr>
          </w:p>
        </w:tc>
        <w:tc>
          <w:tcPr>
            <w:tcW w:w="5395" w:type="dxa"/>
          </w:tcPr>
          <w:p w14:paraId="77AD0BAE" w14:textId="77777777" w:rsidR="00E92DED" w:rsidRDefault="006463BE">
            <w:pPr>
              <w:spacing w:after="0"/>
              <w:rPr>
                <w:rFonts w:asciiTheme="majorHAnsi" w:hAnsiTheme="majorHAnsi"/>
                <w:bCs w:val="0"/>
                <w:color w:val="7C9163" w:themeColor="accent1" w:themeShade="BF"/>
              </w:rPr>
            </w:pPr>
            <w:r w:rsidRPr="00E92DED">
              <w:rPr>
                <w:rFonts w:asciiTheme="majorHAnsi" w:hAnsiTheme="majorHAnsi"/>
                <w:color w:val="7C9163" w:themeColor="accent1" w:themeShade="BF"/>
              </w:rPr>
              <w:t>Attendees</w:t>
            </w:r>
          </w:p>
          <w:p w14:paraId="2FEDCD5C" w14:textId="5701B5EC" w:rsidR="00D85460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Shreyash Shantam</w:t>
            </w:r>
          </w:p>
          <w:p w14:paraId="781E41BE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Henishkumar Kiritkumar Patel</w:t>
            </w:r>
          </w:p>
          <w:p w14:paraId="70A18C3C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Dhruvil Niraj Shah</w:t>
            </w:r>
          </w:p>
          <w:p w14:paraId="5D74F9DA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 Kumar Arvind Patel</w:t>
            </w:r>
          </w:p>
          <w:p w14:paraId="6224CAF5" w14:textId="41F183F4" w:rsidR="00D6302A" w:rsidRPr="00E92DED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E92DED">
              <w:t>Yash Somaiya</w:t>
            </w:r>
          </w:p>
        </w:tc>
      </w:tr>
    </w:tbl>
    <w:p w14:paraId="72282483" w14:textId="2295FF10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Highlights</w:t>
      </w:r>
    </w:p>
    <w:p w14:paraId="67CF4498" w14:textId="7E2D5C6D" w:rsidR="00986ED1" w:rsidRDefault="00EF110A" w:rsidP="00E92DED">
      <w:r>
        <w:t>Upgraded flutter package to support tab view in material framework.</w:t>
      </w:r>
    </w:p>
    <w:p w14:paraId="2D3FCADE" w14:textId="423FF4D3" w:rsidR="00EF110A" w:rsidRDefault="00EF110A" w:rsidP="00E92DED">
      <w:r>
        <w:t>Completed home screen UI moved from sprint 1.</w:t>
      </w:r>
    </w:p>
    <w:p w14:paraId="2AA012FA" w14:textId="48AF9074" w:rsidR="00EF110A" w:rsidRDefault="00EF110A" w:rsidP="00E92DED">
      <w:r>
        <w:t>Identified a security vulnerability in flutter library and replaced it with a secure library.</w:t>
      </w:r>
    </w:p>
    <w:p w14:paraId="12459859" w14:textId="336274A5" w:rsidR="00EF110A" w:rsidRDefault="00EF110A" w:rsidP="00E92DED">
      <w:r>
        <w:t>Firebase database setup completed and tested.</w:t>
      </w:r>
    </w:p>
    <w:p w14:paraId="6321BD79" w14:textId="45EEDA72" w:rsidR="00A73892" w:rsidRDefault="00A73892" w:rsidP="00E92DED">
      <w:r>
        <w:t>Stories related to Food item completed with tabs. Tested the image upload with real device.</w:t>
      </w:r>
    </w:p>
    <w:p w14:paraId="7EE9B09C" w14:textId="485AB2D9" w:rsidR="00A73892" w:rsidRPr="004457C2" w:rsidRDefault="00A73892" w:rsidP="00E92DED">
      <w:r>
        <w:t>Tips added to splash screen which reported on sprint 1.</w:t>
      </w:r>
    </w:p>
    <w:p w14:paraId="60866B83" w14:textId="257BCC4F" w:rsidR="00D85460" w:rsidRPr="00FA76CF" w:rsidRDefault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Priority Defects</w:t>
      </w:r>
    </w:p>
    <w:p w14:paraId="11B6E6D4" w14:textId="0A477C7D" w:rsidR="00E92DED" w:rsidRDefault="00A73892">
      <w:r>
        <w:t>Integration testing found image in food category visible to electronics category.</w:t>
      </w:r>
    </w:p>
    <w:p w14:paraId="737F909D" w14:textId="67DDC520" w:rsidR="00A73892" w:rsidRDefault="00A73892">
      <w:r>
        <w:t>Tab view of clothing and electronics moved to the sprint 3.</w:t>
      </w:r>
    </w:p>
    <w:p w14:paraId="41E058A2" w14:textId="410A1533" w:rsidR="00A73892" w:rsidRDefault="00A73892">
      <w:r>
        <w:t>Detecting the location of the user not working after changing Android manifest reported.</w:t>
      </w:r>
    </w:p>
    <w:p w14:paraId="3ADC27FC" w14:textId="10112207" w:rsidR="003C3C26" w:rsidRDefault="003C3C26">
      <w:r>
        <w:t>Update/Delete button visible to all the users reported.</w:t>
      </w:r>
    </w:p>
    <w:p w14:paraId="27F253D2" w14:textId="64FE17CC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Spillover</w:t>
      </w:r>
    </w:p>
    <w:p w14:paraId="1DB6AA80" w14:textId="0BC43D6A" w:rsidR="00E92DED" w:rsidRPr="00FA76CF" w:rsidRDefault="003C3C26">
      <w:pPr>
        <w:rPr>
          <w:color w:val="7C9163" w:themeColor="accent1" w:themeShade="BF"/>
        </w:rPr>
      </w:pPr>
      <w:r>
        <w:t>All the tasks in backlog were not moved to new Trello board. Redesign of product backlog was required.</w:t>
      </w:r>
    </w:p>
    <w:p w14:paraId="6E86C90D" w14:textId="38E3D48E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Issues and Risks to Overall Project</w:t>
      </w:r>
    </w:p>
    <w:p w14:paraId="4F353A96" w14:textId="68A81562" w:rsidR="00E92DED" w:rsidRPr="00FA76CF" w:rsidRDefault="003C3C26" w:rsidP="00986ED1">
      <w:pPr>
        <w:rPr>
          <w:color w:val="7C9163" w:themeColor="accent1" w:themeShade="BF"/>
        </w:rPr>
      </w:pPr>
      <w:r>
        <w:t>Jira board was not working and decided to move to alternative solution: Trello</w:t>
      </w:r>
    </w:p>
    <w:sectPr w:rsidR="00E92DED" w:rsidRPr="00FA76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12D1" w14:textId="77777777" w:rsidR="00806BDE" w:rsidRDefault="00806BDE">
      <w:r>
        <w:separator/>
      </w:r>
    </w:p>
  </w:endnote>
  <w:endnote w:type="continuationSeparator" w:id="0">
    <w:p w14:paraId="3E2AA517" w14:textId="77777777" w:rsidR="00806BDE" w:rsidRDefault="0080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111C" w14:textId="77777777" w:rsidR="00806BDE" w:rsidRDefault="00806BDE">
      <w:r>
        <w:separator/>
      </w:r>
    </w:p>
  </w:footnote>
  <w:footnote w:type="continuationSeparator" w:id="0">
    <w:p w14:paraId="45EB4E9A" w14:textId="77777777" w:rsidR="00806BDE" w:rsidRDefault="00806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18"/>
    <w:multiLevelType w:val="hybridMultilevel"/>
    <w:tmpl w:val="8A4CE5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1581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2A"/>
    <w:rsid w:val="000234FA"/>
    <w:rsid w:val="00062596"/>
    <w:rsid w:val="00294BCF"/>
    <w:rsid w:val="003C3C26"/>
    <w:rsid w:val="004457C2"/>
    <w:rsid w:val="00514786"/>
    <w:rsid w:val="00601D73"/>
    <w:rsid w:val="006463BE"/>
    <w:rsid w:val="00683747"/>
    <w:rsid w:val="006B330C"/>
    <w:rsid w:val="00806BDE"/>
    <w:rsid w:val="00961675"/>
    <w:rsid w:val="00986ED1"/>
    <w:rsid w:val="00A73892"/>
    <w:rsid w:val="00B7499F"/>
    <w:rsid w:val="00D6302A"/>
    <w:rsid w:val="00D85460"/>
    <w:rsid w:val="00D95764"/>
    <w:rsid w:val="00E65804"/>
    <w:rsid w:val="00E92DED"/>
    <w:rsid w:val="00EF110A"/>
    <w:rsid w:val="00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91E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j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9D705249B84CB78B1D2AF016071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D0512-3A5F-440E-9440-FAAC56C063A3}"/>
      </w:docPartPr>
      <w:docPartBody>
        <w:p w:rsidR="00F430E7" w:rsidRDefault="00000000">
          <w:pPr>
            <w:pStyle w:val="679D705249B84CB78B1D2AF01607146B"/>
          </w:pPr>
          <w:r>
            <w:t>[Meeting called by]</w:t>
          </w:r>
        </w:p>
      </w:docPartBody>
    </w:docPart>
    <w:docPart>
      <w:docPartPr>
        <w:name w:val="85DFB77D59AA490BBAF0FE02B633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844B5-B23D-4FD9-9CAC-4BA2B7FAC422}"/>
      </w:docPartPr>
      <w:docPartBody>
        <w:p w:rsidR="00F430E7" w:rsidRDefault="00000000">
          <w:pPr>
            <w:pStyle w:val="85DFB77D59AA490BBAF0FE02B6339A51"/>
          </w:pPr>
          <w:r>
            <w:t>[Type of meeting]</w:t>
          </w:r>
        </w:p>
      </w:docPartBody>
    </w:docPart>
    <w:docPart>
      <w:docPartPr>
        <w:name w:val="252FC8A9175344F985313481E50E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D2AC-3809-47CD-90E3-79AA750E35FC}"/>
      </w:docPartPr>
      <w:docPartBody>
        <w:p w:rsidR="00F430E7" w:rsidRDefault="00000000">
          <w:pPr>
            <w:pStyle w:val="252FC8A9175344F985313481E50EFED8"/>
          </w:pPr>
          <w:r>
            <w:t>[Note taker]</w:t>
          </w:r>
        </w:p>
      </w:docPartBody>
    </w:docPart>
    <w:docPart>
      <w:docPartPr>
        <w:name w:val="3AA383273E3D4073A5B7C73F3418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49C2-BDD9-44E4-B2AC-FA5425FEB8D7}"/>
      </w:docPartPr>
      <w:docPartBody>
        <w:p w:rsidR="00F430E7" w:rsidRDefault="00CB73CB" w:rsidP="00CB73CB">
          <w:pPr>
            <w:pStyle w:val="3AA383273E3D4073A5B7C73F34188FD8"/>
          </w:pPr>
          <w:r>
            <w:t>[Meeting called by]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B"/>
    <w:rsid w:val="00003492"/>
    <w:rsid w:val="000C3EE2"/>
    <w:rsid w:val="00B76966"/>
    <w:rsid w:val="00C27FA2"/>
    <w:rsid w:val="00CB73CB"/>
    <w:rsid w:val="00F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D705249B84CB78B1D2AF01607146B">
    <w:name w:val="679D705249B84CB78B1D2AF01607146B"/>
  </w:style>
  <w:style w:type="paragraph" w:customStyle="1" w:styleId="85DFB77D59AA490BBAF0FE02B6339A51">
    <w:name w:val="85DFB77D59AA490BBAF0FE02B6339A51"/>
  </w:style>
  <w:style w:type="paragraph" w:customStyle="1" w:styleId="252FC8A9175344F985313481E50EFED8">
    <w:name w:val="252FC8A9175344F985313481E50EFED8"/>
  </w:style>
  <w:style w:type="paragraph" w:customStyle="1" w:styleId="3AA383273E3D4073A5B7C73F34188FD8">
    <w:name w:val="3AA383273E3D4073A5B7C73F34188FD8"/>
    <w:rsid w:val="00CB7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2022-07-21T17:29:00Z</dcterms:created>
  <dcterms:modified xsi:type="dcterms:W3CDTF">2022-07-21T18:17:00Z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