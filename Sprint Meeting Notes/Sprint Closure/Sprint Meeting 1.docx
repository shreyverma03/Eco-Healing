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2C81A" w14:textId="5210CE97" w:rsidR="00D85460" w:rsidRPr="00D6302A" w:rsidRDefault="00D6302A">
      <w:pPr>
        <w:pStyle w:val="Heading1"/>
        <w:rPr>
          <w:color w:val="7C9163" w:themeColor="accent1" w:themeShade="BF"/>
        </w:rPr>
      </w:pPr>
      <w:r w:rsidRPr="00D6302A">
        <w:rPr>
          <w:color w:val="7C9163" w:themeColor="accent1" w:themeShade="BF"/>
        </w:rPr>
        <w:t xml:space="preserve">Sprint </w:t>
      </w:r>
      <w:r w:rsidR="000C3379">
        <w:rPr>
          <w:color w:val="7C9163" w:themeColor="accent1" w:themeShade="BF"/>
        </w:rPr>
        <w:t xml:space="preserve">Closure </w:t>
      </w:r>
      <w:r w:rsidRPr="00D6302A">
        <w:rPr>
          <w:color w:val="7C9163" w:themeColor="accent1" w:themeShade="BF"/>
        </w:rPr>
        <w:t xml:space="preserve">Meeting 1 </w:t>
      </w:r>
    </w:p>
    <w:p w14:paraId="3ED37034" w14:textId="3D762B76" w:rsidR="00D85460" w:rsidRPr="00D6302A" w:rsidRDefault="00D6302A">
      <w:pPr>
        <w:pBdr>
          <w:top w:val="single" w:sz="4" w:space="1" w:color="444D26" w:themeColor="text2"/>
        </w:pBdr>
        <w:spacing w:after="240"/>
        <w:jc w:val="right"/>
        <w:rPr>
          <w:color w:val="7C9163" w:themeColor="accent1" w:themeShade="BF"/>
        </w:rPr>
      </w:pPr>
      <w:r w:rsidRPr="00D6302A">
        <w:rPr>
          <w:rStyle w:val="IntenseEmphasis"/>
          <w:color w:val="7C9163" w:themeColor="accent1" w:themeShade="BF"/>
        </w:rPr>
        <w:t>1</w:t>
      </w:r>
      <w:r w:rsidRPr="00D6302A">
        <w:rPr>
          <w:rStyle w:val="IntenseEmphasis"/>
          <w:color w:val="7C9163" w:themeColor="accent1" w:themeShade="BF"/>
          <w:vertAlign w:val="superscript"/>
        </w:rPr>
        <w:t>st</w:t>
      </w:r>
      <w:r w:rsidRPr="00D6302A">
        <w:rPr>
          <w:rStyle w:val="IntenseEmphasis"/>
          <w:color w:val="7C9163" w:themeColor="accent1" w:themeShade="BF"/>
        </w:rPr>
        <w:t xml:space="preserve"> June 2022 – 14</w:t>
      </w:r>
      <w:r w:rsidRPr="00D6302A">
        <w:rPr>
          <w:rStyle w:val="IntenseEmphasis"/>
          <w:color w:val="7C9163" w:themeColor="accent1" w:themeShade="BF"/>
          <w:vertAlign w:val="superscript"/>
        </w:rPr>
        <w:t>th</w:t>
      </w:r>
      <w:r w:rsidRPr="00D6302A">
        <w:rPr>
          <w:rStyle w:val="IntenseEmphasis"/>
          <w:color w:val="7C9163" w:themeColor="accent1" w:themeShade="BF"/>
        </w:rPr>
        <w:t xml:space="preserve"> June 2022</w:t>
      </w:r>
      <w:r w:rsidR="006463BE" w:rsidRPr="00D6302A">
        <w:rPr>
          <w:rStyle w:val="IntenseEmphasis"/>
          <w:color w:val="7C9163" w:themeColor="accent1" w:themeShade="BF"/>
        </w:rPr>
        <w:t xml:space="preserve"> </w:t>
      </w:r>
    </w:p>
    <w:tbl>
      <w:tblPr>
        <w:tblStyle w:val="PlainTable4"/>
        <w:tblW w:w="5000" w:type="pct"/>
        <w:tblBorders>
          <w:left w:val="single" w:sz="8" w:space="0" w:color="A5B592" w:themeColor="accent1"/>
          <w:insideV w:val="single" w:sz="8" w:space="0" w:color="A5B592" w:themeColor="accent1"/>
        </w:tblBorders>
        <w:tblLayout w:type="fixed"/>
        <w:tblLook w:val="0620" w:firstRow="1" w:lastRow="0" w:firstColumn="0" w:lastColumn="0" w:noHBand="1" w:noVBand="1"/>
        <w:tblDescription w:val="Meeting participants"/>
      </w:tblPr>
      <w:tblGrid>
        <w:gridCol w:w="4676"/>
        <w:gridCol w:w="4674"/>
      </w:tblGrid>
      <w:tr w:rsidR="00D85460" w14:paraId="388AF458" w14:textId="77777777" w:rsidTr="00E92D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95" w:type="dxa"/>
          </w:tcPr>
          <w:tbl>
            <w:tblPr>
              <w:tblStyle w:val="PlainTable4"/>
              <w:tblW w:w="5335" w:type="dxa"/>
              <w:tblLayout w:type="fixed"/>
              <w:tblLook w:val="0620" w:firstRow="1" w:lastRow="0" w:firstColumn="0" w:lastColumn="0" w:noHBand="1" w:noVBand="1"/>
              <w:tblDescription w:val="Meeting participants 1"/>
            </w:tblPr>
            <w:tblGrid>
              <w:gridCol w:w="2400"/>
              <w:gridCol w:w="2935"/>
            </w:tblGrid>
            <w:tr w:rsidR="00D85460" w14:paraId="2B3063F0" w14:textId="77777777" w:rsidTr="0051478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tcW w:w="2400" w:type="dxa"/>
                </w:tcPr>
                <w:p w14:paraId="50843DF3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679D705249B84CB78B1D2AF01607146B"/>
                  </w:placeholder>
                  <w15:appearance w15:val="hidden"/>
                </w:sdtPr>
                <w:sdtContent>
                  <w:tc>
                    <w:tcPr>
                      <w:tcW w:w="2935" w:type="dxa"/>
                    </w:tcPr>
                    <w:p w14:paraId="7C4982EB" w14:textId="369B28DA" w:rsidR="00D85460" w:rsidRDefault="00D6302A">
                      <w:pPr>
                        <w:spacing w:after="0"/>
                      </w:pPr>
                      <w:r>
                        <w:t>Viraj Wickramasinghe</w:t>
                      </w:r>
                    </w:p>
                  </w:tc>
                </w:sdtContent>
              </w:sdt>
            </w:tr>
            <w:tr w:rsidR="00D85460" w14:paraId="1D08B076" w14:textId="77777777" w:rsidTr="00514786">
              <w:tc>
                <w:tcPr>
                  <w:tcW w:w="2400" w:type="dxa"/>
                </w:tcPr>
                <w:p w14:paraId="7A76BDAF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85DFB77D59AA490BBAF0FE02B6339A51"/>
                  </w:placeholder>
                  <w15:appearance w15:val="hidden"/>
                </w:sdtPr>
                <w:sdtContent>
                  <w:tc>
                    <w:tcPr>
                      <w:tcW w:w="2935" w:type="dxa"/>
                    </w:tcPr>
                    <w:p w14:paraId="3857D810" w14:textId="1578F7B7" w:rsidR="00D85460" w:rsidRDefault="000C3379">
                      <w:pPr>
                        <w:spacing w:after="0"/>
                      </w:pPr>
                      <w:r>
                        <w:t>Sprint Closure</w:t>
                      </w:r>
                    </w:p>
                  </w:tc>
                </w:sdtContent>
              </w:sdt>
            </w:tr>
            <w:tr w:rsidR="00D85460" w14:paraId="5E7252D1" w14:textId="77777777" w:rsidTr="00514786">
              <w:tc>
                <w:tcPr>
                  <w:tcW w:w="2400" w:type="dxa"/>
                </w:tcPr>
                <w:p w14:paraId="4A688B8F" w14:textId="77777777" w:rsidR="00D85460" w:rsidRDefault="006463BE">
                  <w:pPr>
                    <w:pStyle w:val="Heading3"/>
                    <w:spacing w:after="0"/>
                    <w:outlineLvl w:val="2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252FC8A9175344F985313481E50EFED8"/>
                  </w:placeholder>
                  <w15:appearance w15:val="hidden"/>
                </w:sdtPr>
                <w:sdtContent>
                  <w:sdt>
                    <w:sdtPr>
                      <w:id w:val="284933151"/>
                      <w:placeholder>
                        <w:docPart w:val="3AA383273E3D4073A5B7C73F34188FD8"/>
                      </w:placeholder>
                      <w15:appearance w15:val="hidden"/>
                    </w:sdtPr>
                    <w:sdtContent>
                      <w:tc>
                        <w:tcPr>
                          <w:tcW w:w="2935" w:type="dxa"/>
                        </w:tcPr>
                        <w:p w14:paraId="27BED15B" w14:textId="233379BF" w:rsidR="00D85460" w:rsidRDefault="00D6302A">
                          <w:pPr>
                            <w:spacing w:after="0"/>
                          </w:pPr>
                          <w:r>
                            <w:t>Viraj Wickramasinghe</w:t>
                          </w:r>
                        </w:p>
                      </w:tc>
                    </w:sdtContent>
                  </w:sdt>
                </w:sdtContent>
              </w:sdt>
            </w:tr>
            <w:tr w:rsidR="00D85460" w14:paraId="29E67EA4" w14:textId="77777777" w:rsidTr="00514786">
              <w:tc>
                <w:tcPr>
                  <w:tcW w:w="2400" w:type="dxa"/>
                </w:tcPr>
                <w:p w14:paraId="62E0160F" w14:textId="57FF15A6" w:rsidR="00D85460" w:rsidRDefault="004457C2">
                  <w:pPr>
                    <w:pStyle w:val="Heading3"/>
                    <w:spacing w:after="0"/>
                    <w:outlineLvl w:val="2"/>
                  </w:pPr>
                  <w:r>
                    <w:t xml:space="preserve">Sprint Meeting Date       </w:t>
                  </w:r>
                </w:p>
              </w:tc>
              <w:tc>
                <w:tcPr>
                  <w:tcW w:w="2935" w:type="dxa"/>
                </w:tcPr>
                <w:p w14:paraId="49BB1A23" w14:textId="6C01E003" w:rsidR="00D85460" w:rsidRDefault="004457C2" w:rsidP="00D6302A">
                  <w:pPr>
                    <w:spacing w:after="0"/>
                    <w:ind w:left="0"/>
                  </w:pPr>
                  <w:r>
                    <w:t xml:space="preserve"> 15</w:t>
                  </w:r>
                  <w:r w:rsidRPr="004457C2">
                    <w:rPr>
                      <w:vertAlign w:val="superscript"/>
                    </w:rPr>
                    <w:t>th</w:t>
                  </w:r>
                  <w:r>
                    <w:t xml:space="preserve"> June 2022</w:t>
                  </w:r>
                </w:p>
              </w:tc>
            </w:tr>
          </w:tbl>
          <w:p w14:paraId="0A952FD3" w14:textId="77777777" w:rsidR="00D85460" w:rsidRDefault="00D85460">
            <w:pPr>
              <w:spacing w:after="0"/>
            </w:pPr>
          </w:p>
        </w:tc>
        <w:tc>
          <w:tcPr>
            <w:tcW w:w="5395" w:type="dxa"/>
          </w:tcPr>
          <w:p w14:paraId="77AD0BAE" w14:textId="77777777" w:rsidR="00E92DED" w:rsidRDefault="006463BE">
            <w:pPr>
              <w:spacing w:after="0"/>
              <w:rPr>
                <w:rFonts w:asciiTheme="majorHAnsi" w:hAnsiTheme="majorHAnsi"/>
                <w:bCs w:val="0"/>
                <w:color w:val="7C9163" w:themeColor="accent1" w:themeShade="BF"/>
              </w:rPr>
            </w:pPr>
            <w:r w:rsidRPr="00E92DED">
              <w:rPr>
                <w:rFonts w:asciiTheme="majorHAnsi" w:hAnsiTheme="majorHAnsi"/>
                <w:color w:val="7C9163" w:themeColor="accent1" w:themeShade="BF"/>
              </w:rPr>
              <w:t>Attendees</w:t>
            </w:r>
          </w:p>
          <w:p w14:paraId="2FEDCD5C" w14:textId="5701B5EC" w:rsidR="00D85460" w:rsidRDefault="00D6302A" w:rsidP="00E92DED">
            <w:pPr>
              <w:pStyle w:val="ListParagraph"/>
              <w:numPr>
                <w:ilvl w:val="0"/>
                <w:numId w:val="1"/>
              </w:numPr>
              <w:spacing w:after="0"/>
              <w:rPr>
                <w:bCs w:val="0"/>
              </w:rPr>
            </w:pPr>
            <w:r w:rsidRPr="00E92DED">
              <w:t>Shreyash Shantam</w:t>
            </w:r>
          </w:p>
          <w:p w14:paraId="781E41BE" w14:textId="77777777" w:rsidR="00D6302A" w:rsidRDefault="00D6302A" w:rsidP="00E92DED">
            <w:pPr>
              <w:pStyle w:val="ListParagraph"/>
              <w:numPr>
                <w:ilvl w:val="0"/>
                <w:numId w:val="1"/>
              </w:numPr>
              <w:spacing w:after="0"/>
              <w:rPr>
                <w:bCs w:val="0"/>
              </w:rPr>
            </w:pPr>
            <w:r w:rsidRPr="00E92DED">
              <w:t>Henishkumar Kiritkumar Patel</w:t>
            </w:r>
          </w:p>
          <w:p w14:paraId="70A18C3C" w14:textId="77777777" w:rsidR="00D6302A" w:rsidRDefault="00D6302A" w:rsidP="00E92DED">
            <w:pPr>
              <w:pStyle w:val="ListParagraph"/>
              <w:numPr>
                <w:ilvl w:val="0"/>
                <w:numId w:val="1"/>
              </w:numPr>
              <w:spacing w:after="0"/>
              <w:rPr>
                <w:bCs w:val="0"/>
              </w:rPr>
            </w:pPr>
            <w:r w:rsidRPr="00E92DED">
              <w:t>Dhruvil Niraj Shah</w:t>
            </w:r>
          </w:p>
          <w:p w14:paraId="5D74F9DA" w14:textId="77777777" w:rsidR="00D6302A" w:rsidRDefault="00D6302A" w:rsidP="00E92DED">
            <w:pPr>
              <w:pStyle w:val="ListParagraph"/>
              <w:numPr>
                <w:ilvl w:val="0"/>
                <w:numId w:val="1"/>
              </w:numPr>
              <w:spacing w:after="0"/>
              <w:rPr>
                <w:bCs w:val="0"/>
              </w:rPr>
            </w:pPr>
            <w:r w:rsidRPr="00E92DED">
              <w:t>Dhruv Kumar Arvind Patel</w:t>
            </w:r>
          </w:p>
          <w:p w14:paraId="6224CAF5" w14:textId="41F183F4" w:rsidR="00D6302A" w:rsidRPr="00E92DED" w:rsidRDefault="00D6302A" w:rsidP="00E92DED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E92DED">
              <w:t>Yash Somaiya</w:t>
            </w:r>
          </w:p>
        </w:tc>
      </w:tr>
    </w:tbl>
    <w:p w14:paraId="72282483" w14:textId="2295FF10" w:rsidR="00E92DED" w:rsidRPr="00FA76CF" w:rsidRDefault="00E92DED" w:rsidP="00E92DED">
      <w:pPr>
        <w:pStyle w:val="Heading2"/>
        <w:rPr>
          <w:color w:val="7C9163" w:themeColor="accent1" w:themeShade="BF"/>
        </w:rPr>
      </w:pPr>
      <w:r w:rsidRPr="00FA76CF">
        <w:rPr>
          <w:color w:val="7C9163" w:themeColor="accent1" w:themeShade="BF"/>
        </w:rPr>
        <w:t>Sprint Highlights</w:t>
      </w:r>
    </w:p>
    <w:p w14:paraId="090DBAF7" w14:textId="225B6802" w:rsidR="00E92DED" w:rsidRDefault="004457C2" w:rsidP="00E92DED">
      <w:r w:rsidRPr="004457C2">
        <w:t>Jira task related to login and signup completed after testing.</w:t>
      </w:r>
    </w:p>
    <w:p w14:paraId="27B1E354" w14:textId="6BB513DA" w:rsidR="00986ED1" w:rsidRDefault="00986ED1" w:rsidP="00E92DED">
      <w:r>
        <w:t>Splash screen added as suggested.</w:t>
      </w:r>
    </w:p>
    <w:p w14:paraId="51312E4A" w14:textId="01DE766B" w:rsidR="00601D73" w:rsidRDefault="00601D73" w:rsidP="00E92DED">
      <w:r>
        <w:t xml:space="preserve">Committed </w:t>
      </w:r>
      <w:r w:rsidR="00986ED1">
        <w:t>the code for home screen and yet to test it.</w:t>
      </w:r>
    </w:p>
    <w:p w14:paraId="11095EB0" w14:textId="4E71A3A3" w:rsidR="00601D73" w:rsidRDefault="00601D73" w:rsidP="00E92DED">
      <w:r>
        <w:t>Logo designed for the app.</w:t>
      </w:r>
    </w:p>
    <w:p w14:paraId="789F89F7" w14:textId="733588D5" w:rsidR="00986ED1" w:rsidRDefault="00986ED1" w:rsidP="00E92DED">
      <w:r>
        <w:t>Firebase account creation and connection established.</w:t>
      </w:r>
    </w:p>
    <w:p w14:paraId="67CF4498" w14:textId="3EF145CF" w:rsidR="00986ED1" w:rsidRPr="004457C2" w:rsidRDefault="00986ED1" w:rsidP="00E92DED">
      <w:r>
        <w:t>User story related to user authentication completed.</w:t>
      </w:r>
    </w:p>
    <w:p w14:paraId="60866B83" w14:textId="257BCC4F" w:rsidR="00D85460" w:rsidRPr="00FA76CF" w:rsidRDefault="00E92DED">
      <w:pPr>
        <w:pStyle w:val="Heading2"/>
        <w:rPr>
          <w:color w:val="7C9163" w:themeColor="accent1" w:themeShade="BF"/>
        </w:rPr>
      </w:pPr>
      <w:r w:rsidRPr="00FA76CF">
        <w:rPr>
          <w:color w:val="7C9163" w:themeColor="accent1" w:themeShade="BF"/>
        </w:rPr>
        <w:t>Priority Defects</w:t>
      </w:r>
    </w:p>
    <w:p w14:paraId="11B6E6D4" w14:textId="58DCE90F" w:rsidR="00E92DED" w:rsidRDefault="00986ED1">
      <w:r>
        <w:t>Defects found in signup image uploading reported and tested</w:t>
      </w:r>
      <w:r w:rsidR="00062596">
        <w:t>.</w:t>
      </w:r>
    </w:p>
    <w:p w14:paraId="2DE5D3CB" w14:textId="40618BC3" w:rsidR="00062596" w:rsidRDefault="00062596">
      <w:r>
        <w:t>Adding tips into splash screen moved to next sprint.</w:t>
      </w:r>
    </w:p>
    <w:p w14:paraId="793B7FB1" w14:textId="0F00D18B" w:rsidR="00062596" w:rsidRDefault="00062596">
      <w:r>
        <w:t xml:space="preserve">Creating tabs for categories moved to next sprint. </w:t>
      </w:r>
    </w:p>
    <w:p w14:paraId="2D738814" w14:textId="53D58EAC" w:rsidR="00062596" w:rsidRPr="00FA76CF" w:rsidRDefault="00062596">
      <w:pPr>
        <w:rPr>
          <w:color w:val="7C9163" w:themeColor="accent1" w:themeShade="BF"/>
        </w:rPr>
      </w:pPr>
      <w:r>
        <w:t>Email validation test failed and reported.</w:t>
      </w:r>
    </w:p>
    <w:p w14:paraId="27F253D2" w14:textId="64FE17CC" w:rsidR="00E92DED" w:rsidRPr="00FA76CF" w:rsidRDefault="00E92DED" w:rsidP="00E92DED">
      <w:pPr>
        <w:pStyle w:val="Heading2"/>
        <w:rPr>
          <w:color w:val="7C9163" w:themeColor="accent1" w:themeShade="BF"/>
        </w:rPr>
      </w:pPr>
      <w:r w:rsidRPr="00FA76CF">
        <w:rPr>
          <w:color w:val="7C9163" w:themeColor="accent1" w:themeShade="BF"/>
        </w:rPr>
        <w:t>Sprint Spillover</w:t>
      </w:r>
    </w:p>
    <w:p w14:paraId="1DB6AA80" w14:textId="27CA344C" w:rsidR="00E92DED" w:rsidRPr="00FA76CF" w:rsidRDefault="00062596">
      <w:pPr>
        <w:rPr>
          <w:color w:val="7C9163" w:themeColor="accent1" w:themeShade="BF"/>
        </w:rPr>
      </w:pPr>
      <w:r>
        <w:t>Completed Home screen was not available in the sprint due flutter library issue with material framework. Upgrading flutter version was suggested.</w:t>
      </w:r>
    </w:p>
    <w:p w14:paraId="6E86C90D" w14:textId="38E3D48E" w:rsidR="00E92DED" w:rsidRPr="00FA76CF" w:rsidRDefault="00E92DED" w:rsidP="00E92DED">
      <w:pPr>
        <w:pStyle w:val="Heading2"/>
        <w:rPr>
          <w:color w:val="7C9163" w:themeColor="accent1" w:themeShade="BF"/>
        </w:rPr>
      </w:pPr>
      <w:r w:rsidRPr="00FA76CF">
        <w:rPr>
          <w:color w:val="7C9163" w:themeColor="accent1" w:themeShade="BF"/>
        </w:rPr>
        <w:t>Issues and Risks to Overall Project</w:t>
      </w:r>
    </w:p>
    <w:p w14:paraId="4F353A96" w14:textId="794CF3DB" w:rsidR="00E92DED" w:rsidRPr="00FA76CF" w:rsidRDefault="00062596" w:rsidP="00986ED1">
      <w:pPr>
        <w:rPr>
          <w:color w:val="7C9163" w:themeColor="accent1" w:themeShade="BF"/>
        </w:rPr>
      </w:pPr>
      <w:r>
        <w:t>No risks identified at this sprint.</w:t>
      </w:r>
    </w:p>
    <w:sectPr w:rsidR="00E92DED" w:rsidRPr="00FA76C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5B32C" w14:textId="77777777" w:rsidR="00C45A3E" w:rsidRDefault="00C45A3E">
      <w:r>
        <w:separator/>
      </w:r>
    </w:p>
  </w:endnote>
  <w:endnote w:type="continuationSeparator" w:id="0">
    <w:p w14:paraId="09C1F49D" w14:textId="77777777" w:rsidR="00C45A3E" w:rsidRDefault="00C45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7513D" w14:textId="77777777" w:rsidR="00C45A3E" w:rsidRDefault="00C45A3E">
      <w:r>
        <w:separator/>
      </w:r>
    </w:p>
  </w:footnote>
  <w:footnote w:type="continuationSeparator" w:id="0">
    <w:p w14:paraId="718B61DF" w14:textId="77777777" w:rsidR="00C45A3E" w:rsidRDefault="00C45A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91A18"/>
    <w:multiLevelType w:val="hybridMultilevel"/>
    <w:tmpl w:val="8A4CE572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 w16cid:durableId="1158184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removePersonalInformation/>
  <w:removeDateAndTime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02A"/>
    <w:rsid w:val="000234FA"/>
    <w:rsid w:val="00062596"/>
    <w:rsid w:val="000C3379"/>
    <w:rsid w:val="00294BCF"/>
    <w:rsid w:val="004457C2"/>
    <w:rsid w:val="00514786"/>
    <w:rsid w:val="00601D73"/>
    <w:rsid w:val="006463BE"/>
    <w:rsid w:val="00961675"/>
    <w:rsid w:val="00986ED1"/>
    <w:rsid w:val="00B7499F"/>
    <w:rsid w:val="00C45A3E"/>
    <w:rsid w:val="00D6302A"/>
    <w:rsid w:val="00D85460"/>
    <w:rsid w:val="00E92DED"/>
    <w:rsid w:val="00FA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C91E5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675"/>
    <w:pPr>
      <w:spacing w:before="120" w:after="40" w:line="240" w:lineRule="auto"/>
      <w:ind w:left="72"/>
    </w:pPr>
    <w:rPr>
      <w:sz w:val="21"/>
      <w:szCs w:val="21"/>
    </w:rPr>
  </w:style>
  <w:style w:type="paragraph" w:styleId="Heading1">
    <w:name w:val="heading 1"/>
    <w:basedOn w:val="Normal"/>
    <w:next w:val="Normal"/>
    <w:unhideWhenUsed/>
    <w:qFormat/>
    <w:rsid w:val="00961675"/>
    <w:pPr>
      <w:spacing w:before="0" w:after="360"/>
      <w:outlineLvl w:val="0"/>
    </w:pPr>
    <w:rPr>
      <w:rFonts w:asciiTheme="majorHAnsi" w:eastAsiaTheme="majorEastAsia" w:hAnsiTheme="majorHAnsi" w:cstheme="majorBidi"/>
      <w:color w:val="935309" w:themeColor="accent2" w:themeShade="80"/>
      <w:sz w:val="72"/>
      <w:szCs w:val="72"/>
    </w:rPr>
  </w:style>
  <w:style w:type="paragraph" w:styleId="Heading2">
    <w:name w:val="heading 2"/>
    <w:basedOn w:val="Normal"/>
    <w:next w:val="Normal"/>
    <w:unhideWhenUsed/>
    <w:qFormat/>
    <w:rsid w:val="00961675"/>
    <w:pPr>
      <w:pBdr>
        <w:top w:val="single" w:sz="4" w:space="1" w:color="7A610D" w:themeColor="accent3" w:themeShade="80"/>
        <w:bottom w:val="single" w:sz="12" w:space="1" w:color="7A610D" w:themeColor="accent3" w:themeShade="80"/>
      </w:pBdr>
      <w:spacing w:before="480" w:after="240"/>
      <w:ind w:left="0"/>
      <w:outlineLvl w:val="1"/>
    </w:pPr>
    <w:rPr>
      <w:rFonts w:asciiTheme="majorHAnsi" w:eastAsiaTheme="majorEastAsia" w:hAnsiTheme="majorHAnsi" w:cstheme="majorBidi"/>
      <w:color w:val="7A610D" w:themeColor="accent3" w:themeShade="80"/>
      <w:sz w:val="24"/>
      <w:szCs w:val="24"/>
    </w:rPr>
  </w:style>
  <w:style w:type="paragraph" w:styleId="Heading3">
    <w:name w:val="heading 3"/>
    <w:basedOn w:val="Normal"/>
    <w:next w:val="Normal"/>
    <w:unhideWhenUsed/>
    <w:qFormat/>
    <w:rsid w:val="00961675"/>
    <w:pPr>
      <w:outlineLvl w:val="2"/>
    </w:pPr>
    <w:rPr>
      <w:rFonts w:asciiTheme="majorHAnsi" w:eastAsiaTheme="majorEastAsia" w:hAnsiTheme="majorHAnsi" w:cstheme="majorBidi"/>
      <w:color w:val="536142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IntenseEmphasis">
    <w:name w:val="Intense Emphasis"/>
    <w:basedOn w:val="DefaultParagraphFont"/>
    <w:unhideWhenUsed/>
    <w:qFormat/>
    <w:rsid w:val="00961675"/>
    <w:rPr>
      <w:i/>
      <w:iCs/>
      <w:color w:val="935309" w:themeColor="accent2" w:themeShade="80"/>
    </w:rPr>
  </w:style>
  <w:style w:type="paragraph" w:styleId="Footer">
    <w:name w:val="footer"/>
    <w:basedOn w:val="Normal"/>
    <w:link w:val="FooterChar"/>
    <w:uiPriority w:val="1"/>
    <w:unhideWhenUsed/>
    <w:rsid w:val="00961675"/>
    <w:pPr>
      <w:jc w:val="right"/>
    </w:pPr>
    <w:rPr>
      <w:color w:val="935309" w:themeColor="accent2" w:themeShade="80"/>
    </w:rPr>
  </w:style>
  <w:style w:type="character" w:customStyle="1" w:styleId="FooterChar">
    <w:name w:val="Footer Char"/>
    <w:basedOn w:val="DefaultParagraphFont"/>
    <w:link w:val="Footer"/>
    <w:uiPriority w:val="1"/>
    <w:rsid w:val="00961675"/>
    <w:rPr>
      <w:color w:val="935309" w:themeColor="accent2" w:themeShade="80"/>
      <w:sz w:val="21"/>
      <w:szCs w:val="21"/>
    </w:rPr>
  </w:style>
  <w:style w:type="table" w:styleId="PlainTable4">
    <w:name w:val="Plain Table 4"/>
    <w:basedOn w:val="TableNormal"/>
    <w:uiPriority w:val="44"/>
    <w:rsid w:val="00514786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 w:val="0"/>
        <w:bCs/>
        <w:i w:val="0"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514786"/>
    <w:pPr>
      <w:spacing w:after="0" w:line="240" w:lineRule="auto"/>
    </w:pPr>
    <w:tblPr>
      <w:tblStyleRowBandSize w:val="1"/>
      <w:tblStyleColBandSize w:val="1"/>
    </w:tblPr>
    <w:tblStylePr w:type="firstRow">
      <w:rPr>
        <w:b w:val="0"/>
        <w:bCs/>
        <w:i w:val="0"/>
        <w:caps w:val="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E92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raj\AppData\Roaming\Microsoft\Templates\Team%20meeting%20agenda%20(informal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79D705249B84CB78B1D2AF0160714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1D0512-3A5F-440E-9440-FAAC56C063A3}"/>
      </w:docPartPr>
      <w:docPartBody>
        <w:p w:rsidR="00F430E7" w:rsidRDefault="00000000">
          <w:pPr>
            <w:pStyle w:val="679D705249B84CB78B1D2AF01607146B"/>
          </w:pPr>
          <w:r>
            <w:t>[Meeting called by]</w:t>
          </w:r>
        </w:p>
      </w:docPartBody>
    </w:docPart>
    <w:docPart>
      <w:docPartPr>
        <w:name w:val="85DFB77D59AA490BBAF0FE02B6339A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A844B5-B23D-4FD9-9CAC-4BA2B7FAC422}"/>
      </w:docPartPr>
      <w:docPartBody>
        <w:p w:rsidR="00F430E7" w:rsidRDefault="00000000">
          <w:pPr>
            <w:pStyle w:val="85DFB77D59AA490BBAF0FE02B6339A51"/>
          </w:pPr>
          <w:r>
            <w:t>[Type of meeting]</w:t>
          </w:r>
        </w:p>
      </w:docPartBody>
    </w:docPart>
    <w:docPart>
      <w:docPartPr>
        <w:name w:val="252FC8A9175344F985313481E50EFE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98D2AC-3809-47CD-90E3-79AA750E35FC}"/>
      </w:docPartPr>
      <w:docPartBody>
        <w:p w:rsidR="00F430E7" w:rsidRDefault="00000000">
          <w:pPr>
            <w:pStyle w:val="252FC8A9175344F985313481E50EFED8"/>
          </w:pPr>
          <w:r>
            <w:t>[Note taker]</w:t>
          </w:r>
        </w:p>
      </w:docPartBody>
    </w:docPart>
    <w:docPart>
      <w:docPartPr>
        <w:name w:val="3AA383273E3D4073A5B7C73F34188F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1349C2-BDD9-44E4-B2AC-FA5425FEB8D7}"/>
      </w:docPartPr>
      <w:docPartBody>
        <w:p w:rsidR="00F430E7" w:rsidRDefault="00CB73CB" w:rsidP="00CB73CB">
          <w:pPr>
            <w:pStyle w:val="3AA383273E3D4073A5B7C73F34188FD8"/>
          </w:pPr>
          <w:r>
            <w:t>[Meeting called by]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3CB"/>
    <w:rsid w:val="00003492"/>
    <w:rsid w:val="00B76966"/>
    <w:rsid w:val="00CB73CB"/>
    <w:rsid w:val="00D13F6E"/>
    <w:rsid w:val="00F4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79D705249B84CB78B1D2AF01607146B">
    <w:name w:val="679D705249B84CB78B1D2AF01607146B"/>
  </w:style>
  <w:style w:type="paragraph" w:customStyle="1" w:styleId="85DFB77D59AA490BBAF0FE02B6339A51">
    <w:name w:val="85DFB77D59AA490BBAF0FE02B6339A51"/>
  </w:style>
  <w:style w:type="paragraph" w:customStyle="1" w:styleId="252FC8A9175344F985313481E50EFED8">
    <w:name w:val="252FC8A9175344F985313481E50EFED8"/>
  </w:style>
  <w:style w:type="paragraph" w:customStyle="1" w:styleId="3AA383273E3D4073A5B7C73F34188FD8">
    <w:name w:val="3AA383273E3D4073A5B7C73F34188FD8"/>
    <w:rsid w:val="00CB73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ntegral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859789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2012-09-24T09:41:21+00:00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1638552</Value>
    </PublishStatusLookup>
    <APAuthor xmlns="4873beb7-5857-4685-be1f-d57550cc96cc">
      <UserInfo>
        <DisplayName/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 xsi:nil="true"/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TP103463021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F37E99-131F-48A3-97B1-A68DC6AEE3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40B70C-D081-4701-B5EA-25DDD5AF1873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ED515893-F567-4E2F-92FC-39884D7865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Team meeting agenda (informal).dotx</Template>
  <TotalTime>0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2022-07-21T17:29:00Z</dcterms:created>
  <dcterms:modified xsi:type="dcterms:W3CDTF">2022-07-21T18:17:00Z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</Properties>
</file>