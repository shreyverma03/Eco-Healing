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81A" w14:textId="451E02F5" w:rsidR="00D85460" w:rsidRPr="00D6302A" w:rsidRDefault="00D6302A">
      <w:pPr>
        <w:pStyle w:val="Heading1"/>
        <w:rPr>
          <w:color w:val="7C9163" w:themeColor="accent1" w:themeShade="BF"/>
        </w:rPr>
      </w:pPr>
      <w:r w:rsidRPr="00D6302A">
        <w:rPr>
          <w:color w:val="7C9163" w:themeColor="accent1" w:themeShade="BF"/>
        </w:rPr>
        <w:t xml:space="preserve">Sprint </w:t>
      </w:r>
      <w:r w:rsidR="003042FC">
        <w:rPr>
          <w:color w:val="7C9163" w:themeColor="accent1" w:themeShade="BF"/>
        </w:rPr>
        <w:t>Closure</w:t>
      </w:r>
      <w:r w:rsidR="007D0204">
        <w:rPr>
          <w:color w:val="7C9163" w:themeColor="accent1" w:themeShade="BF"/>
        </w:rPr>
        <w:t xml:space="preserve"> </w:t>
      </w:r>
      <w:r w:rsidRPr="00D6302A">
        <w:rPr>
          <w:color w:val="7C9163" w:themeColor="accent1" w:themeShade="BF"/>
        </w:rPr>
        <w:t xml:space="preserve">Meeting </w:t>
      </w:r>
      <w:r w:rsidR="00BC19EB">
        <w:rPr>
          <w:color w:val="7C9163" w:themeColor="accent1" w:themeShade="BF"/>
        </w:rPr>
        <w:t>3</w:t>
      </w:r>
      <w:r w:rsidRPr="00D6302A">
        <w:rPr>
          <w:color w:val="7C9163" w:themeColor="accent1" w:themeShade="BF"/>
        </w:rPr>
        <w:t xml:space="preserve"> </w:t>
      </w:r>
    </w:p>
    <w:p w14:paraId="3ED37034" w14:textId="3E8375F2" w:rsidR="00D85460" w:rsidRPr="00D6302A" w:rsidRDefault="008C2081">
      <w:pPr>
        <w:pBdr>
          <w:top w:val="single" w:sz="4" w:space="1" w:color="444D26" w:themeColor="text2"/>
        </w:pBdr>
        <w:spacing w:after="240"/>
        <w:jc w:val="right"/>
        <w:rPr>
          <w:color w:val="7C9163" w:themeColor="accent1" w:themeShade="BF"/>
        </w:rPr>
      </w:pPr>
      <w:r>
        <w:rPr>
          <w:rStyle w:val="IntenseEmphasis"/>
          <w:color w:val="7C9163" w:themeColor="accent1" w:themeShade="BF"/>
        </w:rPr>
        <w:t>29</w:t>
      </w:r>
      <w:r>
        <w:rPr>
          <w:rStyle w:val="IntenseEmphasis"/>
          <w:color w:val="7C9163" w:themeColor="accent1" w:themeShade="BF"/>
          <w:vertAlign w:val="superscript"/>
        </w:rPr>
        <w:t>th</w:t>
      </w:r>
      <w:r w:rsidR="00D6302A" w:rsidRPr="00D6302A">
        <w:rPr>
          <w:rStyle w:val="IntenseEmphasis"/>
          <w:color w:val="7C9163" w:themeColor="accent1" w:themeShade="BF"/>
        </w:rPr>
        <w:t xml:space="preserve"> June 2022 – 1</w:t>
      </w:r>
      <w:r>
        <w:rPr>
          <w:rStyle w:val="IntenseEmphasis"/>
          <w:color w:val="7C9163" w:themeColor="accent1" w:themeShade="BF"/>
        </w:rPr>
        <w:t>3</w:t>
      </w:r>
      <w:r w:rsidR="00D6302A" w:rsidRPr="00D6302A">
        <w:rPr>
          <w:rStyle w:val="IntenseEmphasis"/>
          <w:color w:val="7C9163" w:themeColor="accent1" w:themeShade="BF"/>
          <w:vertAlign w:val="superscript"/>
        </w:rPr>
        <w:t>th</w:t>
      </w:r>
      <w:r w:rsidR="00D6302A" w:rsidRPr="00D6302A">
        <w:rPr>
          <w:rStyle w:val="IntenseEmphasis"/>
          <w:color w:val="7C9163" w:themeColor="accent1" w:themeShade="BF"/>
        </w:rPr>
        <w:t xml:space="preserve"> Ju</w:t>
      </w:r>
      <w:r>
        <w:rPr>
          <w:rStyle w:val="IntenseEmphasis"/>
          <w:color w:val="7C9163" w:themeColor="accent1" w:themeShade="BF"/>
        </w:rPr>
        <w:t>ly</w:t>
      </w:r>
      <w:r w:rsidR="00D6302A" w:rsidRPr="00D6302A">
        <w:rPr>
          <w:rStyle w:val="IntenseEmphasis"/>
          <w:color w:val="7C9163" w:themeColor="accent1" w:themeShade="BF"/>
        </w:rPr>
        <w:t xml:space="preserve"> 2022</w:t>
      </w:r>
      <w:r w:rsidR="006463BE" w:rsidRPr="00D6302A">
        <w:rPr>
          <w:rStyle w:val="IntenseEmphasis"/>
          <w:color w:val="7C9163" w:themeColor="accent1" w:themeShade="BF"/>
        </w:rPr>
        <w:t xml:space="preserve"> </w:t>
      </w:r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676"/>
        <w:gridCol w:w="4674"/>
      </w:tblGrid>
      <w:tr w:rsidR="00D85460" w14:paraId="388AF458" w14:textId="77777777" w:rsidTr="00E92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2B3063F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50843DF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679D705249B84CB78B1D2AF01607146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7C4982EB" w14:textId="369B28DA" w:rsidR="00D85460" w:rsidRDefault="00D6302A">
                      <w:pPr>
                        <w:spacing w:after="0"/>
                      </w:pPr>
                      <w:r>
                        <w:t>Viraj Wickramasinghe</w:t>
                      </w:r>
                    </w:p>
                  </w:tc>
                </w:sdtContent>
              </w:sdt>
            </w:tr>
            <w:tr w:rsidR="00D85460" w14:paraId="1D08B076" w14:textId="77777777" w:rsidTr="00514786">
              <w:tc>
                <w:tcPr>
                  <w:tcW w:w="2400" w:type="dxa"/>
                </w:tcPr>
                <w:p w14:paraId="7A76BDA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5DFB77D59AA490BBAF0FE02B6339A51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3857D810" w14:textId="39FE9208" w:rsidR="00D85460" w:rsidRDefault="00FC58E0">
                      <w:pPr>
                        <w:spacing w:after="0"/>
                      </w:pPr>
                      <w:r>
                        <w:t xml:space="preserve">Sprint Closure </w:t>
                      </w:r>
                    </w:p>
                  </w:tc>
                </w:sdtContent>
              </w:sdt>
            </w:tr>
            <w:tr w:rsidR="00D85460" w14:paraId="5E7252D1" w14:textId="77777777" w:rsidTr="00514786">
              <w:tc>
                <w:tcPr>
                  <w:tcW w:w="2400" w:type="dxa"/>
                </w:tcPr>
                <w:p w14:paraId="4A688B8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52FC8A9175344F985313481E50EFED8"/>
                  </w:placeholder>
                  <w15:appearance w15:val="hidden"/>
                </w:sdtPr>
                <w:sdtContent>
                  <w:sdt>
                    <w:sdtPr>
                      <w:id w:val="284933151"/>
                      <w:placeholder>
                        <w:docPart w:val="3AA383273E3D4073A5B7C73F34188FD8"/>
                      </w:placeholder>
                      <w15:appearance w15:val="hidden"/>
                    </w:sdtPr>
                    <w:sdtContent>
                      <w:tc>
                        <w:tcPr>
                          <w:tcW w:w="2935" w:type="dxa"/>
                        </w:tcPr>
                        <w:p w14:paraId="27BED15B" w14:textId="233379BF" w:rsidR="00D85460" w:rsidRDefault="00D6302A">
                          <w:pPr>
                            <w:spacing w:after="0"/>
                          </w:pPr>
                          <w:r>
                            <w:t>Viraj Wickramasinghe</w:t>
                          </w:r>
                        </w:p>
                      </w:tc>
                    </w:sdtContent>
                  </w:sdt>
                </w:sdtContent>
              </w:sdt>
            </w:tr>
            <w:tr w:rsidR="00D85460" w14:paraId="29E67EA4" w14:textId="77777777" w:rsidTr="00514786">
              <w:tc>
                <w:tcPr>
                  <w:tcW w:w="2400" w:type="dxa"/>
                </w:tcPr>
                <w:p w14:paraId="62E0160F" w14:textId="57FF15A6" w:rsidR="00D85460" w:rsidRDefault="004457C2">
                  <w:pPr>
                    <w:pStyle w:val="Heading3"/>
                    <w:spacing w:after="0"/>
                    <w:outlineLvl w:val="2"/>
                  </w:pPr>
                  <w:r>
                    <w:t xml:space="preserve">Sprint Meeting Date       </w:t>
                  </w:r>
                </w:p>
              </w:tc>
              <w:tc>
                <w:tcPr>
                  <w:tcW w:w="2935" w:type="dxa"/>
                </w:tcPr>
                <w:p w14:paraId="49BB1A23" w14:textId="48313960" w:rsidR="00D85460" w:rsidRDefault="004457C2" w:rsidP="00D6302A">
                  <w:pPr>
                    <w:spacing w:after="0"/>
                    <w:ind w:left="0"/>
                  </w:pPr>
                  <w:r>
                    <w:t xml:space="preserve"> 1</w:t>
                  </w:r>
                  <w:r w:rsidR="008C2081">
                    <w:t>4</w:t>
                  </w:r>
                  <w:r w:rsidRPr="004457C2">
                    <w:rPr>
                      <w:vertAlign w:val="superscript"/>
                    </w:rPr>
                    <w:t>th</w:t>
                  </w:r>
                  <w:r>
                    <w:t xml:space="preserve"> Ju</w:t>
                  </w:r>
                  <w:r w:rsidR="003D5853">
                    <w:t>ly</w:t>
                  </w:r>
                  <w:r>
                    <w:t xml:space="preserve"> 2022</w:t>
                  </w:r>
                </w:p>
              </w:tc>
            </w:tr>
          </w:tbl>
          <w:p w14:paraId="0A952FD3" w14:textId="77777777" w:rsidR="00D85460" w:rsidRDefault="00D85460">
            <w:pPr>
              <w:spacing w:after="0"/>
            </w:pPr>
          </w:p>
        </w:tc>
        <w:tc>
          <w:tcPr>
            <w:tcW w:w="5395" w:type="dxa"/>
          </w:tcPr>
          <w:p w14:paraId="77AD0BAE" w14:textId="77777777" w:rsidR="00E92DED" w:rsidRDefault="006463BE">
            <w:pPr>
              <w:spacing w:after="0"/>
              <w:rPr>
                <w:rFonts w:asciiTheme="majorHAnsi" w:hAnsiTheme="majorHAnsi"/>
                <w:bCs w:val="0"/>
                <w:color w:val="7C9163" w:themeColor="accent1" w:themeShade="BF"/>
              </w:rPr>
            </w:pPr>
            <w:r w:rsidRPr="00E92DED">
              <w:rPr>
                <w:rFonts w:asciiTheme="majorHAnsi" w:hAnsiTheme="majorHAnsi"/>
                <w:color w:val="7C9163" w:themeColor="accent1" w:themeShade="BF"/>
              </w:rPr>
              <w:t>Attendees</w:t>
            </w:r>
          </w:p>
          <w:p w14:paraId="2FEDCD5C" w14:textId="5701B5EC" w:rsidR="00D85460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Shreyash Shantam</w:t>
            </w:r>
          </w:p>
          <w:p w14:paraId="781E41BE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Henishkumar Kiritkumar Patel</w:t>
            </w:r>
          </w:p>
          <w:p w14:paraId="70A18C3C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Dhruvil Niraj Shah</w:t>
            </w:r>
          </w:p>
          <w:p w14:paraId="5D74F9DA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 Kumar Arvind Patel</w:t>
            </w:r>
          </w:p>
          <w:p w14:paraId="6224CAF5" w14:textId="41F183F4" w:rsidR="00D6302A" w:rsidRPr="00E92DED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E92DED">
              <w:t>Yash Somaiya</w:t>
            </w:r>
          </w:p>
        </w:tc>
      </w:tr>
    </w:tbl>
    <w:p w14:paraId="72282483" w14:textId="2295FF10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Highlights</w:t>
      </w:r>
    </w:p>
    <w:p w14:paraId="67CF4498" w14:textId="501E1A1E" w:rsidR="00986ED1" w:rsidRDefault="00F400B1" w:rsidP="00F400B1">
      <w:r>
        <w:t>Ta</w:t>
      </w:r>
      <w:r w:rsidR="004457C2" w:rsidRPr="004457C2">
        <w:t xml:space="preserve">sk related to </w:t>
      </w:r>
      <w:r>
        <w:t>creating electronic tab and clothing tab was completed in few days.</w:t>
      </w:r>
    </w:p>
    <w:p w14:paraId="2DDCCBA3" w14:textId="74C30D4C" w:rsidR="00F400B1" w:rsidRDefault="00F400B1" w:rsidP="00F400B1">
      <w:r>
        <w:t>Integration testing was carried out in all the completed modules.</w:t>
      </w:r>
    </w:p>
    <w:p w14:paraId="79E21C49" w14:textId="19CD1941" w:rsidR="00F400B1" w:rsidRDefault="00F400B1" w:rsidP="00F400B1">
      <w:r>
        <w:t>85% of the project was completed and tested.</w:t>
      </w:r>
    </w:p>
    <w:p w14:paraId="6C4E9958" w14:textId="1F8F4526" w:rsidR="00F400B1" w:rsidRDefault="00F400B1" w:rsidP="00F400B1">
      <w:r>
        <w:t>Released a beta APK on July 4</w:t>
      </w:r>
      <w:r w:rsidRPr="00F400B1">
        <w:rPr>
          <w:vertAlign w:val="superscript"/>
        </w:rPr>
        <w:t>th</w:t>
      </w:r>
      <w:r>
        <w:t>.</w:t>
      </w:r>
    </w:p>
    <w:p w14:paraId="565C96E0" w14:textId="3AC06C04" w:rsidR="00923A20" w:rsidRPr="004457C2" w:rsidRDefault="00923A20" w:rsidP="00F400B1">
      <w:r>
        <w:t>Overall app testing started</w:t>
      </w:r>
    </w:p>
    <w:p w14:paraId="60866B83" w14:textId="257BCC4F" w:rsidR="00D85460" w:rsidRPr="00FA76CF" w:rsidRDefault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Priority Defects</w:t>
      </w:r>
    </w:p>
    <w:p w14:paraId="2D738814" w14:textId="185B47EE" w:rsidR="00062596" w:rsidRDefault="00923A20">
      <w:r>
        <w:t>Uploading image through camera failed due to permissions reported.</w:t>
      </w:r>
    </w:p>
    <w:p w14:paraId="00E33FB8" w14:textId="022EE605" w:rsidR="00923A20" w:rsidRDefault="00923A20">
      <w:r>
        <w:t>List view shows only few categories reported.</w:t>
      </w:r>
    </w:p>
    <w:p w14:paraId="5C3AFDC5" w14:textId="42A66788" w:rsidR="00923A20" w:rsidRPr="00FA76CF" w:rsidRDefault="00923A20">
      <w:pPr>
        <w:rPr>
          <w:color w:val="7C9163" w:themeColor="accent1" w:themeShade="BF"/>
        </w:rPr>
      </w:pPr>
      <w:r>
        <w:t>Request to change the logo on signup page reported.</w:t>
      </w:r>
    </w:p>
    <w:p w14:paraId="27F253D2" w14:textId="64FE17CC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Spillover</w:t>
      </w:r>
    </w:p>
    <w:p w14:paraId="1DB6AA80" w14:textId="322890B6" w:rsidR="00E92DED" w:rsidRPr="00FA76CF" w:rsidRDefault="00923A20">
      <w:pPr>
        <w:rPr>
          <w:color w:val="7C9163" w:themeColor="accent1" w:themeShade="BF"/>
        </w:rPr>
      </w:pPr>
      <w:r>
        <w:t>Update and Delete buttons not working as required in electronics window.</w:t>
      </w:r>
    </w:p>
    <w:p w14:paraId="6E86C90D" w14:textId="38E3D48E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Issues and Risks to Overall Project</w:t>
      </w:r>
    </w:p>
    <w:p w14:paraId="4F353A96" w14:textId="794CF3DB" w:rsidR="00E92DED" w:rsidRPr="00FA76CF" w:rsidRDefault="00062596" w:rsidP="00986ED1">
      <w:pPr>
        <w:rPr>
          <w:color w:val="7C9163" w:themeColor="accent1" w:themeShade="BF"/>
        </w:rPr>
      </w:pPr>
      <w:r>
        <w:t>No risks identified at this sprint.</w:t>
      </w:r>
    </w:p>
    <w:sectPr w:rsidR="00E92DED" w:rsidRPr="00FA76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3C1C" w14:textId="77777777" w:rsidR="00784E0F" w:rsidRDefault="00784E0F">
      <w:r>
        <w:separator/>
      </w:r>
    </w:p>
  </w:endnote>
  <w:endnote w:type="continuationSeparator" w:id="0">
    <w:p w14:paraId="6A50C1D2" w14:textId="77777777" w:rsidR="00784E0F" w:rsidRDefault="00784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EE740" w14:textId="77777777" w:rsidR="00784E0F" w:rsidRDefault="00784E0F">
      <w:r>
        <w:separator/>
      </w:r>
    </w:p>
  </w:footnote>
  <w:footnote w:type="continuationSeparator" w:id="0">
    <w:p w14:paraId="3554B550" w14:textId="77777777" w:rsidR="00784E0F" w:rsidRDefault="00784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18"/>
    <w:multiLevelType w:val="hybridMultilevel"/>
    <w:tmpl w:val="8A4CE5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1581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2A"/>
    <w:rsid w:val="000234FA"/>
    <w:rsid w:val="00062596"/>
    <w:rsid w:val="00087A23"/>
    <w:rsid w:val="00294BCF"/>
    <w:rsid w:val="003042FC"/>
    <w:rsid w:val="003D5853"/>
    <w:rsid w:val="004457C2"/>
    <w:rsid w:val="00514786"/>
    <w:rsid w:val="00601D73"/>
    <w:rsid w:val="006463BE"/>
    <w:rsid w:val="00784E0F"/>
    <w:rsid w:val="007D0204"/>
    <w:rsid w:val="008C2081"/>
    <w:rsid w:val="00923A20"/>
    <w:rsid w:val="00961675"/>
    <w:rsid w:val="00986ED1"/>
    <w:rsid w:val="00B7499F"/>
    <w:rsid w:val="00BC19EB"/>
    <w:rsid w:val="00D6302A"/>
    <w:rsid w:val="00D85460"/>
    <w:rsid w:val="00E92DED"/>
    <w:rsid w:val="00F400B1"/>
    <w:rsid w:val="00FA76CF"/>
    <w:rsid w:val="00FC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91E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j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9D705249B84CB78B1D2AF016071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D0512-3A5F-440E-9440-FAAC56C063A3}"/>
      </w:docPartPr>
      <w:docPartBody>
        <w:p w:rsidR="00F430E7" w:rsidRDefault="00000000">
          <w:pPr>
            <w:pStyle w:val="679D705249B84CB78B1D2AF01607146B"/>
          </w:pPr>
          <w:r>
            <w:t>[Meeting called by]</w:t>
          </w:r>
        </w:p>
      </w:docPartBody>
    </w:docPart>
    <w:docPart>
      <w:docPartPr>
        <w:name w:val="85DFB77D59AA490BBAF0FE02B633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844B5-B23D-4FD9-9CAC-4BA2B7FAC422}"/>
      </w:docPartPr>
      <w:docPartBody>
        <w:p w:rsidR="00F430E7" w:rsidRDefault="00000000">
          <w:pPr>
            <w:pStyle w:val="85DFB77D59AA490BBAF0FE02B6339A51"/>
          </w:pPr>
          <w:r>
            <w:t>[Type of meeting]</w:t>
          </w:r>
        </w:p>
      </w:docPartBody>
    </w:docPart>
    <w:docPart>
      <w:docPartPr>
        <w:name w:val="252FC8A9175344F985313481E50E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D2AC-3809-47CD-90E3-79AA750E35FC}"/>
      </w:docPartPr>
      <w:docPartBody>
        <w:p w:rsidR="00F430E7" w:rsidRDefault="00000000">
          <w:pPr>
            <w:pStyle w:val="252FC8A9175344F985313481E50EFED8"/>
          </w:pPr>
          <w:r>
            <w:t>[Note taker]</w:t>
          </w:r>
        </w:p>
      </w:docPartBody>
    </w:docPart>
    <w:docPart>
      <w:docPartPr>
        <w:name w:val="3AA383273E3D4073A5B7C73F3418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49C2-BDD9-44E4-B2AC-FA5425FEB8D7}"/>
      </w:docPartPr>
      <w:docPartBody>
        <w:p w:rsidR="00F430E7" w:rsidRDefault="00CB73CB" w:rsidP="00CB73CB">
          <w:pPr>
            <w:pStyle w:val="3AA383273E3D4073A5B7C73F34188FD8"/>
          </w:pPr>
          <w:r>
            <w:t>[Meeting called by]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B"/>
    <w:rsid w:val="00003492"/>
    <w:rsid w:val="00282741"/>
    <w:rsid w:val="00482C9F"/>
    <w:rsid w:val="00B76966"/>
    <w:rsid w:val="00CB73CB"/>
    <w:rsid w:val="00F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D705249B84CB78B1D2AF01607146B">
    <w:name w:val="679D705249B84CB78B1D2AF01607146B"/>
  </w:style>
  <w:style w:type="paragraph" w:customStyle="1" w:styleId="85DFB77D59AA490BBAF0FE02B6339A51">
    <w:name w:val="85DFB77D59AA490BBAF0FE02B6339A51"/>
  </w:style>
  <w:style w:type="paragraph" w:customStyle="1" w:styleId="252FC8A9175344F985313481E50EFED8">
    <w:name w:val="252FC8A9175344F985313481E50EFED8"/>
  </w:style>
  <w:style w:type="paragraph" w:customStyle="1" w:styleId="3AA383273E3D4073A5B7C73F34188FD8">
    <w:name w:val="3AA383273E3D4073A5B7C73F34188FD8"/>
    <w:rsid w:val="00CB7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2022-07-21T17:29:00Z</dcterms:created>
  <dcterms:modified xsi:type="dcterms:W3CDTF">2022-07-21T18:19:00Z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