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81A" w14:textId="1FAC12BC" w:rsidR="00D85460" w:rsidRPr="00D6302A" w:rsidRDefault="00D6302A">
      <w:pPr>
        <w:pStyle w:val="Heading1"/>
        <w:rPr>
          <w:color w:val="7C9163" w:themeColor="accent1" w:themeShade="BF"/>
        </w:rPr>
      </w:pPr>
      <w:r w:rsidRPr="00D6302A">
        <w:rPr>
          <w:color w:val="7C9163" w:themeColor="accent1" w:themeShade="BF"/>
        </w:rPr>
        <w:t xml:space="preserve">Sprint </w:t>
      </w:r>
      <w:r w:rsidR="006241B1">
        <w:rPr>
          <w:color w:val="7C9163" w:themeColor="accent1" w:themeShade="BF"/>
        </w:rPr>
        <w:t xml:space="preserve">Closure </w:t>
      </w:r>
      <w:r w:rsidRPr="00D6302A">
        <w:rPr>
          <w:color w:val="7C9163" w:themeColor="accent1" w:themeShade="BF"/>
        </w:rPr>
        <w:t xml:space="preserve">Meeting </w:t>
      </w:r>
      <w:r w:rsidR="006241B1">
        <w:rPr>
          <w:color w:val="7C9163" w:themeColor="accent1" w:themeShade="BF"/>
        </w:rPr>
        <w:t>4</w:t>
      </w:r>
      <w:r w:rsidRPr="00D6302A">
        <w:rPr>
          <w:color w:val="7C9163" w:themeColor="accent1" w:themeShade="BF"/>
        </w:rPr>
        <w:t xml:space="preserve"> </w:t>
      </w:r>
    </w:p>
    <w:p w14:paraId="3ED37034" w14:textId="7331B51A" w:rsidR="00D85460" w:rsidRPr="00D6302A" w:rsidRDefault="00D6302A">
      <w:pPr>
        <w:pBdr>
          <w:top w:val="single" w:sz="4" w:space="1" w:color="444D26" w:themeColor="text2"/>
        </w:pBdr>
        <w:spacing w:after="240"/>
        <w:jc w:val="right"/>
        <w:rPr>
          <w:color w:val="7C9163" w:themeColor="accent1" w:themeShade="BF"/>
        </w:rPr>
      </w:pPr>
      <w:r w:rsidRPr="00D6302A">
        <w:rPr>
          <w:rStyle w:val="IntenseEmphasis"/>
          <w:color w:val="7C9163" w:themeColor="accent1" w:themeShade="BF"/>
        </w:rPr>
        <w:t>1</w:t>
      </w:r>
      <w:r w:rsidR="00A96359">
        <w:rPr>
          <w:rStyle w:val="IntenseEmphasis"/>
          <w:color w:val="7C9163" w:themeColor="accent1" w:themeShade="BF"/>
        </w:rPr>
        <w:t>4</w:t>
      </w:r>
      <w:r w:rsidR="00A96359">
        <w:rPr>
          <w:rStyle w:val="IntenseEmphasis"/>
          <w:color w:val="7C9163" w:themeColor="accent1" w:themeShade="BF"/>
          <w:vertAlign w:val="superscript"/>
        </w:rPr>
        <w:t>th</w:t>
      </w:r>
      <w:r w:rsidRPr="00D6302A">
        <w:rPr>
          <w:rStyle w:val="IntenseEmphasis"/>
          <w:color w:val="7C9163" w:themeColor="accent1" w:themeShade="BF"/>
        </w:rPr>
        <w:t xml:space="preserve"> </w:t>
      </w:r>
      <w:r w:rsidR="00A96359">
        <w:rPr>
          <w:rStyle w:val="IntenseEmphasis"/>
          <w:color w:val="7C9163" w:themeColor="accent1" w:themeShade="BF"/>
        </w:rPr>
        <w:t>July</w:t>
      </w:r>
      <w:r w:rsidRPr="00D6302A">
        <w:rPr>
          <w:rStyle w:val="IntenseEmphasis"/>
          <w:color w:val="7C9163" w:themeColor="accent1" w:themeShade="BF"/>
        </w:rPr>
        <w:t xml:space="preserve"> 2022 – </w:t>
      </w:r>
      <w:r w:rsidR="00A96359">
        <w:rPr>
          <w:rStyle w:val="IntenseEmphasis"/>
          <w:color w:val="7C9163" w:themeColor="accent1" w:themeShade="BF"/>
        </w:rPr>
        <w:t>22</w:t>
      </w:r>
      <w:r w:rsidR="00A96359" w:rsidRPr="00A96359">
        <w:rPr>
          <w:rStyle w:val="IntenseEmphasis"/>
          <w:color w:val="7C9163" w:themeColor="accent1" w:themeShade="BF"/>
          <w:vertAlign w:val="superscript"/>
        </w:rPr>
        <w:t>nd</w:t>
      </w:r>
      <w:r w:rsidRPr="00D6302A">
        <w:rPr>
          <w:rStyle w:val="IntenseEmphasis"/>
          <w:color w:val="7C9163" w:themeColor="accent1" w:themeShade="BF"/>
        </w:rPr>
        <w:t xml:space="preserve"> Ju</w:t>
      </w:r>
      <w:r w:rsidR="00A96359">
        <w:rPr>
          <w:rStyle w:val="IntenseEmphasis"/>
          <w:color w:val="7C9163" w:themeColor="accent1" w:themeShade="BF"/>
        </w:rPr>
        <w:t>ly</w:t>
      </w:r>
      <w:r w:rsidRPr="00D6302A">
        <w:rPr>
          <w:rStyle w:val="IntenseEmphasis"/>
          <w:color w:val="7C9163" w:themeColor="accent1" w:themeShade="BF"/>
        </w:rPr>
        <w:t xml:space="preserve"> 2022</w:t>
      </w:r>
      <w:r w:rsidR="006463BE" w:rsidRPr="00D6302A">
        <w:rPr>
          <w:rStyle w:val="IntenseEmphasis"/>
          <w:color w:val="7C9163" w:themeColor="accent1" w:themeShade="BF"/>
        </w:rPr>
        <w:t xml:space="preserve"> </w:t>
      </w:r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676"/>
        <w:gridCol w:w="4674"/>
      </w:tblGrid>
      <w:tr w:rsidR="00D85460" w14:paraId="388AF458" w14:textId="77777777" w:rsidTr="00E92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2B3063F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50843DF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679D705249B84CB78B1D2AF01607146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7C4982EB" w14:textId="369B28DA" w:rsidR="00D85460" w:rsidRDefault="00D6302A">
                      <w:pPr>
                        <w:spacing w:after="0"/>
                      </w:pPr>
                      <w:r>
                        <w:t>Viraj Wickramasinghe</w:t>
                      </w:r>
                    </w:p>
                  </w:tc>
                </w:sdtContent>
              </w:sdt>
            </w:tr>
            <w:tr w:rsidR="00D85460" w14:paraId="1D08B076" w14:textId="77777777" w:rsidTr="00514786">
              <w:tc>
                <w:tcPr>
                  <w:tcW w:w="2400" w:type="dxa"/>
                </w:tcPr>
                <w:p w14:paraId="7A76BDA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5DFB77D59AA490BBAF0FE02B6339A51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3857D810" w14:textId="28C7E17B" w:rsidR="00D85460" w:rsidRDefault="006241B1">
                      <w:pPr>
                        <w:spacing w:after="0"/>
                      </w:pPr>
                      <w:r>
                        <w:t>Sprint Closure</w:t>
                      </w:r>
                    </w:p>
                  </w:tc>
                </w:sdtContent>
              </w:sdt>
            </w:tr>
            <w:tr w:rsidR="00D85460" w14:paraId="5E7252D1" w14:textId="77777777" w:rsidTr="00514786">
              <w:tc>
                <w:tcPr>
                  <w:tcW w:w="2400" w:type="dxa"/>
                </w:tcPr>
                <w:p w14:paraId="4A688B8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52FC8A9175344F985313481E50EFED8"/>
                  </w:placeholder>
                  <w15:appearance w15:val="hidden"/>
                </w:sdtPr>
                <w:sdtContent>
                  <w:sdt>
                    <w:sdtPr>
                      <w:id w:val="284933151"/>
                      <w:placeholder>
                        <w:docPart w:val="3AA383273E3D4073A5B7C73F34188FD8"/>
                      </w:placeholder>
                      <w15:appearance w15:val="hidden"/>
                    </w:sdtPr>
                    <w:sdtContent>
                      <w:tc>
                        <w:tcPr>
                          <w:tcW w:w="2935" w:type="dxa"/>
                        </w:tcPr>
                        <w:p w14:paraId="27BED15B" w14:textId="233379BF" w:rsidR="00D85460" w:rsidRDefault="00D6302A">
                          <w:pPr>
                            <w:spacing w:after="0"/>
                          </w:pPr>
                          <w:r>
                            <w:t>Viraj Wickramasinghe</w:t>
                          </w:r>
                        </w:p>
                      </w:tc>
                    </w:sdtContent>
                  </w:sdt>
                </w:sdtContent>
              </w:sdt>
            </w:tr>
            <w:tr w:rsidR="00D85460" w14:paraId="29E67EA4" w14:textId="77777777" w:rsidTr="00514786">
              <w:tc>
                <w:tcPr>
                  <w:tcW w:w="2400" w:type="dxa"/>
                </w:tcPr>
                <w:p w14:paraId="62E0160F" w14:textId="57FF15A6" w:rsidR="00D85460" w:rsidRDefault="004457C2">
                  <w:pPr>
                    <w:pStyle w:val="Heading3"/>
                    <w:spacing w:after="0"/>
                    <w:outlineLvl w:val="2"/>
                  </w:pPr>
                  <w:r>
                    <w:t xml:space="preserve">Sprint Meeting Date       </w:t>
                  </w:r>
                </w:p>
              </w:tc>
              <w:tc>
                <w:tcPr>
                  <w:tcW w:w="2935" w:type="dxa"/>
                </w:tcPr>
                <w:p w14:paraId="49BB1A23" w14:textId="497B4AB4" w:rsidR="00D85460" w:rsidRDefault="004457C2" w:rsidP="00D6302A">
                  <w:pPr>
                    <w:spacing w:after="0"/>
                    <w:ind w:left="0"/>
                  </w:pPr>
                  <w:r>
                    <w:t xml:space="preserve"> </w:t>
                  </w:r>
                  <w:r w:rsidR="000A734C">
                    <w:t>22</w:t>
                  </w:r>
                  <w:r w:rsidR="000A734C">
                    <w:rPr>
                      <w:vertAlign w:val="superscript"/>
                    </w:rPr>
                    <w:t>nd</w:t>
                  </w:r>
                  <w:r>
                    <w:t xml:space="preserve"> Ju</w:t>
                  </w:r>
                  <w:r w:rsidR="000A734C">
                    <w:t>ly</w:t>
                  </w:r>
                  <w:r>
                    <w:t xml:space="preserve"> 2022</w:t>
                  </w:r>
                </w:p>
              </w:tc>
            </w:tr>
          </w:tbl>
          <w:p w14:paraId="0A952FD3" w14:textId="77777777" w:rsidR="00D85460" w:rsidRDefault="00D85460">
            <w:pPr>
              <w:spacing w:after="0"/>
            </w:pPr>
          </w:p>
        </w:tc>
        <w:tc>
          <w:tcPr>
            <w:tcW w:w="5395" w:type="dxa"/>
          </w:tcPr>
          <w:p w14:paraId="77AD0BAE" w14:textId="77777777" w:rsidR="00E92DED" w:rsidRDefault="006463BE">
            <w:pPr>
              <w:spacing w:after="0"/>
              <w:rPr>
                <w:rFonts w:asciiTheme="majorHAnsi" w:hAnsiTheme="majorHAnsi"/>
                <w:bCs w:val="0"/>
                <w:color w:val="7C9163" w:themeColor="accent1" w:themeShade="BF"/>
              </w:rPr>
            </w:pPr>
            <w:r w:rsidRPr="00E92DED">
              <w:rPr>
                <w:rFonts w:asciiTheme="majorHAnsi" w:hAnsiTheme="majorHAnsi"/>
                <w:color w:val="7C9163" w:themeColor="accent1" w:themeShade="BF"/>
              </w:rPr>
              <w:t>Attendees</w:t>
            </w:r>
          </w:p>
          <w:p w14:paraId="2FEDCD5C" w14:textId="5701B5EC" w:rsidR="00D85460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proofErr w:type="spellStart"/>
            <w:r w:rsidRPr="00E92DED">
              <w:t>Shreyash</w:t>
            </w:r>
            <w:proofErr w:type="spellEnd"/>
            <w:r w:rsidRPr="00E92DED">
              <w:t xml:space="preserve"> </w:t>
            </w:r>
            <w:proofErr w:type="spellStart"/>
            <w:r w:rsidRPr="00E92DED">
              <w:t>Shantam</w:t>
            </w:r>
            <w:proofErr w:type="spellEnd"/>
          </w:p>
          <w:p w14:paraId="781E41BE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proofErr w:type="spellStart"/>
            <w:r w:rsidRPr="00E92DED">
              <w:t>Henishkumar</w:t>
            </w:r>
            <w:proofErr w:type="spellEnd"/>
            <w:r w:rsidRPr="00E92DED">
              <w:t xml:space="preserve"> </w:t>
            </w:r>
            <w:proofErr w:type="spellStart"/>
            <w:r w:rsidRPr="00E92DED">
              <w:t>Kiritkumar</w:t>
            </w:r>
            <w:proofErr w:type="spellEnd"/>
            <w:r w:rsidRPr="00E92DED">
              <w:t xml:space="preserve"> Patel</w:t>
            </w:r>
          </w:p>
          <w:p w14:paraId="70A18C3C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proofErr w:type="spellStart"/>
            <w:r w:rsidRPr="00E92DED">
              <w:t>Dhruvil</w:t>
            </w:r>
            <w:proofErr w:type="spellEnd"/>
            <w:r w:rsidRPr="00E92DED">
              <w:t xml:space="preserve"> Niraj Shah</w:t>
            </w:r>
          </w:p>
          <w:p w14:paraId="5D74F9DA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 Kumar Arvind Patel</w:t>
            </w:r>
          </w:p>
          <w:p w14:paraId="6224CAF5" w14:textId="41F183F4" w:rsidR="00D6302A" w:rsidRPr="00E92DED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E92DED">
              <w:t>Yash Somaiya</w:t>
            </w:r>
          </w:p>
        </w:tc>
      </w:tr>
    </w:tbl>
    <w:p w14:paraId="72282483" w14:textId="2295FF10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Highlights</w:t>
      </w:r>
    </w:p>
    <w:p w14:paraId="67CF4498" w14:textId="386E165F" w:rsidR="00986ED1" w:rsidRDefault="000A7A2A" w:rsidP="00B5783F">
      <w:pPr>
        <w:ind w:left="0"/>
      </w:pPr>
      <w:r>
        <w:t>Product released to the public on 22</w:t>
      </w:r>
      <w:r w:rsidRPr="000A7A2A">
        <w:rPr>
          <w:vertAlign w:val="superscript"/>
        </w:rPr>
        <w:t>nd</w:t>
      </w:r>
      <w:r>
        <w:t xml:space="preserve"> of July after completion of system testing.</w:t>
      </w:r>
    </w:p>
    <w:p w14:paraId="725D0B48" w14:textId="46B9646F" w:rsidR="000A7A2A" w:rsidRDefault="000A7A2A" w:rsidP="00B5783F">
      <w:pPr>
        <w:ind w:left="0"/>
      </w:pPr>
      <w:r>
        <w:t>Final reported was drafted and presentation created.</w:t>
      </w:r>
    </w:p>
    <w:p w14:paraId="514ED901" w14:textId="6B02724A" w:rsidR="000A7A2A" w:rsidRDefault="000A7A2A" w:rsidP="00B5783F">
      <w:pPr>
        <w:ind w:left="0"/>
      </w:pPr>
      <w:r>
        <w:t>Integration testing, regression testing, stress testing, volume testing and configuration testing was carried.</w:t>
      </w:r>
    </w:p>
    <w:p w14:paraId="60866B83" w14:textId="257BCC4F" w:rsidR="00D85460" w:rsidRPr="00FA76CF" w:rsidRDefault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Priority Defects</w:t>
      </w:r>
    </w:p>
    <w:p w14:paraId="2D738814" w14:textId="7AB18D48" w:rsidR="00062596" w:rsidRPr="00FA76CF" w:rsidRDefault="00B27D6F" w:rsidP="00B27D6F">
      <w:pPr>
        <w:ind w:left="0"/>
        <w:rPr>
          <w:color w:val="7C9163" w:themeColor="accent1" w:themeShade="BF"/>
        </w:rPr>
      </w:pPr>
      <w:r>
        <w:t>No any prioritize defects reported.</w:t>
      </w:r>
      <w:r w:rsidR="00986ED1">
        <w:t xml:space="preserve"> </w:t>
      </w:r>
    </w:p>
    <w:p w14:paraId="27F253D2" w14:textId="64FE17CC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Spillover</w:t>
      </w:r>
    </w:p>
    <w:p w14:paraId="1DB6AA80" w14:textId="1BEC9F7A" w:rsidR="00E92DED" w:rsidRPr="00FA76CF" w:rsidRDefault="00C320F8" w:rsidP="000A7A2A">
      <w:pPr>
        <w:ind w:left="0"/>
        <w:rPr>
          <w:color w:val="7C9163" w:themeColor="accent1" w:themeShade="BF"/>
        </w:rPr>
      </w:pPr>
      <w:r>
        <w:t xml:space="preserve">Chatting between users was not </w:t>
      </w:r>
      <w:r w:rsidR="002D18A6">
        <w:t xml:space="preserve">working </w:t>
      </w:r>
      <w:r>
        <w:t>as expected. It broadcasted to all the users. This requirement was kept on hold.</w:t>
      </w:r>
    </w:p>
    <w:p w14:paraId="6E86C90D" w14:textId="38E3D48E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Issues and Risks to Overall Project</w:t>
      </w:r>
    </w:p>
    <w:p w14:paraId="4F353A96" w14:textId="38725D1F" w:rsidR="00E92DED" w:rsidRPr="00FA76CF" w:rsidRDefault="00B27D6F" w:rsidP="00B27D6F">
      <w:pPr>
        <w:ind w:left="0"/>
        <w:rPr>
          <w:color w:val="7C9163" w:themeColor="accent1" w:themeShade="BF"/>
        </w:rPr>
      </w:pPr>
      <w:r>
        <w:t>Implementing the chat screen was underperformed. So introduced a feature to call the users through the phone number.</w:t>
      </w:r>
    </w:p>
    <w:sectPr w:rsidR="00E92DED" w:rsidRPr="00FA76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5D90" w14:textId="77777777" w:rsidR="00174AF6" w:rsidRDefault="00174AF6">
      <w:r>
        <w:separator/>
      </w:r>
    </w:p>
  </w:endnote>
  <w:endnote w:type="continuationSeparator" w:id="0">
    <w:p w14:paraId="032BAA21" w14:textId="77777777" w:rsidR="00174AF6" w:rsidRDefault="0017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F689" w14:textId="77777777" w:rsidR="00174AF6" w:rsidRDefault="00174AF6">
      <w:r>
        <w:separator/>
      </w:r>
    </w:p>
  </w:footnote>
  <w:footnote w:type="continuationSeparator" w:id="0">
    <w:p w14:paraId="571FDBFF" w14:textId="77777777" w:rsidR="00174AF6" w:rsidRDefault="0017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18"/>
    <w:multiLevelType w:val="hybridMultilevel"/>
    <w:tmpl w:val="8A4CE5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1581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2A"/>
    <w:rsid w:val="000234FA"/>
    <w:rsid w:val="00062596"/>
    <w:rsid w:val="000A734C"/>
    <w:rsid w:val="000A7A2A"/>
    <w:rsid w:val="00174AF6"/>
    <w:rsid w:val="00294BCF"/>
    <w:rsid w:val="002D18A6"/>
    <w:rsid w:val="004457C2"/>
    <w:rsid w:val="00514786"/>
    <w:rsid w:val="00601D73"/>
    <w:rsid w:val="006241B1"/>
    <w:rsid w:val="006463BE"/>
    <w:rsid w:val="007267CF"/>
    <w:rsid w:val="00961675"/>
    <w:rsid w:val="00986ED1"/>
    <w:rsid w:val="00A96359"/>
    <w:rsid w:val="00B27D6F"/>
    <w:rsid w:val="00B5783F"/>
    <w:rsid w:val="00B7499F"/>
    <w:rsid w:val="00C320F8"/>
    <w:rsid w:val="00D6302A"/>
    <w:rsid w:val="00D85460"/>
    <w:rsid w:val="00E92DED"/>
    <w:rsid w:val="00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91E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j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9D705249B84CB78B1D2AF016071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D0512-3A5F-440E-9440-FAAC56C063A3}"/>
      </w:docPartPr>
      <w:docPartBody>
        <w:p w:rsidR="00F430E7" w:rsidRDefault="00000000">
          <w:pPr>
            <w:pStyle w:val="679D705249B84CB78B1D2AF01607146B"/>
          </w:pPr>
          <w:r>
            <w:t>[Meeting called by]</w:t>
          </w:r>
        </w:p>
      </w:docPartBody>
    </w:docPart>
    <w:docPart>
      <w:docPartPr>
        <w:name w:val="85DFB77D59AA490BBAF0FE02B633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844B5-B23D-4FD9-9CAC-4BA2B7FAC422}"/>
      </w:docPartPr>
      <w:docPartBody>
        <w:p w:rsidR="00F430E7" w:rsidRDefault="00000000">
          <w:pPr>
            <w:pStyle w:val="85DFB77D59AA490BBAF0FE02B6339A51"/>
          </w:pPr>
          <w:r>
            <w:t>[Type of meeting]</w:t>
          </w:r>
        </w:p>
      </w:docPartBody>
    </w:docPart>
    <w:docPart>
      <w:docPartPr>
        <w:name w:val="252FC8A9175344F985313481E50E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D2AC-3809-47CD-90E3-79AA750E35FC}"/>
      </w:docPartPr>
      <w:docPartBody>
        <w:p w:rsidR="00F430E7" w:rsidRDefault="00000000">
          <w:pPr>
            <w:pStyle w:val="252FC8A9175344F985313481E50EFED8"/>
          </w:pPr>
          <w:r>
            <w:t>[Note taker]</w:t>
          </w:r>
        </w:p>
      </w:docPartBody>
    </w:docPart>
    <w:docPart>
      <w:docPartPr>
        <w:name w:val="3AA383273E3D4073A5B7C73F3418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49C2-BDD9-44E4-B2AC-FA5425FEB8D7}"/>
      </w:docPartPr>
      <w:docPartBody>
        <w:p w:rsidR="00F430E7" w:rsidRDefault="00CB73CB" w:rsidP="00CB73CB">
          <w:pPr>
            <w:pStyle w:val="3AA383273E3D4073A5B7C73F34188FD8"/>
          </w:pPr>
          <w:r>
            <w:t>[Meeting called by]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B"/>
    <w:rsid w:val="00003492"/>
    <w:rsid w:val="00292011"/>
    <w:rsid w:val="00B76966"/>
    <w:rsid w:val="00CB73CB"/>
    <w:rsid w:val="00F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D705249B84CB78B1D2AF01607146B">
    <w:name w:val="679D705249B84CB78B1D2AF01607146B"/>
  </w:style>
  <w:style w:type="paragraph" w:customStyle="1" w:styleId="85DFB77D59AA490BBAF0FE02B6339A51">
    <w:name w:val="85DFB77D59AA490BBAF0FE02B6339A51"/>
  </w:style>
  <w:style w:type="paragraph" w:customStyle="1" w:styleId="252FC8A9175344F985313481E50EFED8">
    <w:name w:val="252FC8A9175344F985313481E50EFED8"/>
  </w:style>
  <w:style w:type="paragraph" w:customStyle="1" w:styleId="3AA383273E3D4073A5B7C73F34188FD8">
    <w:name w:val="3AA383273E3D4073A5B7C73F34188FD8"/>
    <w:rsid w:val="00CB7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2022-07-21T17:29:00Z</dcterms:created>
  <dcterms:modified xsi:type="dcterms:W3CDTF">2022-07-21T18:25:00Z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